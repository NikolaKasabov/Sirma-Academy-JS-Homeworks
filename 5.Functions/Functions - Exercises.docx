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9B0BD" w14:textId="4656894B" w:rsidR="00434B11" w:rsidRPr="00434B11" w:rsidRDefault="00970D50" w:rsidP="00434B11">
      <w:pPr>
        <w:pStyle w:val="Title"/>
        <w:rPr>
          <w:rFonts w:ascii="Verdana" w:hAnsi="Verdana"/>
          <w:color w:val="44546A" w:themeColor="text2"/>
          <w:sz w:val="72"/>
          <w:szCs w:val="72"/>
          <w:lang w:val="en-US"/>
        </w:rPr>
      </w:pPr>
      <w:r>
        <w:rPr>
          <w:color w:val="44546A" w:themeColor="text2"/>
          <w:sz w:val="72"/>
          <w:szCs w:val="72"/>
          <w:lang w:val="en"/>
        </w:rPr>
        <w:t xml:space="preserve">Functions </w:t>
      </w:r>
      <w:r w:rsidR="00434B11" w:rsidRPr="00434B11">
        <w:rPr>
          <w:color w:val="44546A" w:themeColor="text2"/>
          <w:sz w:val="72"/>
          <w:szCs w:val="72"/>
          <w:lang w:val="en"/>
        </w:rPr>
        <w:t>-Exercises</w:t>
      </w:r>
    </w:p>
    <w:sdt>
      <w:sdtPr>
        <w:rPr>
          <w:rFonts w:eastAsiaTheme="minorEastAsia"/>
          <w:color w:val="44546A" w:themeColor="text2"/>
          <w:sz w:val="21"/>
          <w:szCs w:val="21"/>
        </w:rPr>
        <w:id w:val="1477804928"/>
        <w:docPartObj>
          <w:docPartGallery w:val="Table of Contents"/>
          <w:docPartUnique/>
        </w:docPartObj>
      </w:sdtPr>
      <w:sdtEndPr>
        <w:rPr>
          <w:rFonts w:eastAsiaTheme="minorHAnsi"/>
          <w:sz w:val="22"/>
          <w:szCs w:val="22"/>
        </w:rPr>
      </w:sdtEndPr>
      <w:sdtContent>
        <w:p w14:paraId="2EDE542F" w14:textId="498FAF5D" w:rsidR="00C374DA" w:rsidRDefault="00434B11">
          <w:pPr>
            <w:pStyle w:val="TOC1"/>
            <w:rPr>
              <w:rFonts w:asciiTheme="minorHAnsi" w:eastAsiaTheme="minorEastAsia" w:hAnsiTheme="minorHAnsi"/>
              <w:noProof/>
              <w:lang w:val="en-US"/>
            </w:rPr>
          </w:pPr>
          <w:r w:rsidRPr="00434B11">
            <w:rPr>
              <w:color w:val="44546A" w:themeColor="text2"/>
              <w:lang w:val="en"/>
            </w:rPr>
            <w:fldChar w:fldCharType="begin"/>
          </w:r>
          <w:r w:rsidRPr="00434B11">
            <w:rPr>
              <w:color w:val="44546A" w:themeColor="text2"/>
              <w:lang w:val="en"/>
            </w:rPr>
            <w:instrText xml:space="preserve"> TOC \o "1-3" \h \z \u </w:instrText>
          </w:r>
          <w:r w:rsidRPr="00434B11">
            <w:rPr>
              <w:color w:val="44546A" w:themeColor="text2"/>
              <w:lang w:val="en"/>
            </w:rPr>
            <w:fldChar w:fldCharType="separate"/>
          </w:r>
          <w:hyperlink w:anchor="_Toc145489475" w:history="1">
            <w:r w:rsidR="00C374DA" w:rsidRPr="005323DC">
              <w:rPr>
                <w:rStyle w:val="Hyperlink"/>
                <w:noProof/>
                <w:lang w:val="en"/>
              </w:rPr>
              <w:t>1.</w:t>
            </w:r>
            <w:r w:rsidR="00C374DA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C374DA" w:rsidRPr="005323DC">
              <w:rPr>
                <w:rStyle w:val="Hyperlink"/>
                <w:noProof/>
                <w:lang w:val="en"/>
              </w:rPr>
              <w:t>Smallest of Three Numbers</w:t>
            </w:r>
            <w:r w:rsidR="00C374DA">
              <w:rPr>
                <w:noProof/>
                <w:webHidden/>
              </w:rPr>
              <w:tab/>
            </w:r>
            <w:r w:rsidR="00C374DA">
              <w:rPr>
                <w:noProof/>
                <w:webHidden/>
              </w:rPr>
              <w:fldChar w:fldCharType="begin"/>
            </w:r>
            <w:r w:rsidR="00C374DA">
              <w:rPr>
                <w:noProof/>
                <w:webHidden/>
              </w:rPr>
              <w:instrText xml:space="preserve"> PAGEREF _Toc145489475 \h </w:instrText>
            </w:r>
            <w:r w:rsidR="00C374DA">
              <w:rPr>
                <w:noProof/>
                <w:webHidden/>
              </w:rPr>
            </w:r>
            <w:r w:rsidR="00C374DA">
              <w:rPr>
                <w:noProof/>
                <w:webHidden/>
              </w:rPr>
              <w:fldChar w:fldCharType="separate"/>
            </w:r>
            <w:r w:rsidR="00C374DA">
              <w:rPr>
                <w:noProof/>
                <w:webHidden/>
              </w:rPr>
              <w:t>1</w:t>
            </w:r>
            <w:r w:rsidR="00C374DA">
              <w:rPr>
                <w:noProof/>
                <w:webHidden/>
              </w:rPr>
              <w:fldChar w:fldCharType="end"/>
            </w:r>
          </w:hyperlink>
        </w:p>
        <w:p w14:paraId="22504F84" w14:textId="5AAB8018" w:rsidR="00C374DA" w:rsidRDefault="00C374DA">
          <w:pPr>
            <w:pStyle w:val="TOC1"/>
            <w:rPr>
              <w:rFonts w:asciiTheme="minorHAnsi" w:eastAsiaTheme="minorEastAsia" w:hAnsiTheme="minorHAnsi"/>
              <w:noProof/>
              <w:lang w:val="en-US"/>
            </w:rPr>
          </w:pPr>
          <w:hyperlink w:anchor="_Toc145489476" w:history="1">
            <w:r w:rsidRPr="005323DC">
              <w:rPr>
                <w:rStyle w:val="Hyperlink"/>
                <w:noProof/>
                <w:lang w:val="en"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5323DC">
              <w:rPr>
                <w:rStyle w:val="Hyperlink"/>
                <w:noProof/>
                <w:lang w:val="en"/>
              </w:rPr>
              <w:t>Add and Subtract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_Toc145489476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73685" w14:textId="5CFBF512" w:rsidR="00C374DA" w:rsidRDefault="00C374DA">
          <w:pPr>
            <w:pStyle w:val="TOC1"/>
            <w:rPr>
              <w:rFonts w:asciiTheme="minorHAnsi" w:eastAsiaTheme="minorEastAsia" w:hAnsiTheme="minorHAnsi"/>
              <w:noProof/>
              <w:lang w:val="en-US"/>
            </w:rPr>
          </w:pPr>
          <w:hyperlink w:anchor="_Toc145489477" w:history="1">
            <w:r w:rsidRPr="005323DC">
              <w:rPr>
                <w:rStyle w:val="Hyperlink"/>
                <w:noProof/>
                <w:lang w:val="en"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5323DC">
              <w:rPr>
                <w:rStyle w:val="Hyperlink"/>
                <w:noProof/>
                <w:lang w:val="en"/>
              </w:rPr>
              <w:t>Characters in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_Toc145489477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375AA" w14:textId="597E2F9C" w:rsidR="00C374DA" w:rsidRDefault="00C374DA">
          <w:pPr>
            <w:pStyle w:val="TOC1"/>
            <w:rPr>
              <w:rFonts w:asciiTheme="minorHAnsi" w:eastAsiaTheme="minorEastAsia" w:hAnsiTheme="minorHAnsi"/>
              <w:noProof/>
              <w:lang w:val="en-US"/>
            </w:rPr>
          </w:pPr>
          <w:hyperlink w:anchor="_Toc145489478" w:history="1">
            <w:r w:rsidRPr="005323DC">
              <w:rPr>
                <w:rStyle w:val="Hyperlink"/>
                <w:noProof/>
                <w:lang w:val="en"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5323DC">
              <w:rPr>
                <w:rStyle w:val="Hyperlink"/>
                <w:noProof/>
                <w:lang w:val="en"/>
              </w:rPr>
              <w:t>Odd and Even Sum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_Toc145489478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5E395" w14:textId="16DDC17F" w:rsidR="00C374DA" w:rsidRDefault="00C374DA">
          <w:pPr>
            <w:pStyle w:val="TOC1"/>
            <w:rPr>
              <w:rFonts w:asciiTheme="minorHAnsi" w:eastAsiaTheme="minorEastAsia" w:hAnsiTheme="minorHAnsi"/>
              <w:noProof/>
              <w:lang w:val="en-US"/>
            </w:rPr>
          </w:pPr>
          <w:hyperlink w:anchor="_Toc145489479" w:history="1">
            <w:r w:rsidRPr="005323DC">
              <w:rPr>
                <w:rStyle w:val="Hyperlink"/>
                <w:noProof/>
                <w:lang w:val="en"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5323DC">
              <w:rPr>
                <w:rStyle w:val="Hyperlink"/>
                <w:noProof/>
                <w:lang w:val="en"/>
              </w:rPr>
              <w:t>Palindrome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_Toc145489479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8A977" w14:textId="3B0E5CED" w:rsidR="00C374DA" w:rsidRDefault="00C374DA">
          <w:pPr>
            <w:pStyle w:val="TOC1"/>
            <w:rPr>
              <w:rFonts w:asciiTheme="minorHAnsi" w:eastAsiaTheme="minorEastAsia" w:hAnsiTheme="minorHAnsi"/>
              <w:noProof/>
              <w:lang w:val="en-US"/>
            </w:rPr>
          </w:pPr>
          <w:hyperlink w:anchor="_Toc145489480" w:history="1">
            <w:r w:rsidRPr="005323DC">
              <w:rPr>
                <w:rStyle w:val="Hyperlink"/>
                <w:noProof/>
                <w:lang w:val="en"/>
              </w:rPr>
              <w:t>6.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5323DC">
              <w:rPr>
                <w:rStyle w:val="Hyperlink"/>
                <w:noProof/>
                <w:lang w:val="en"/>
              </w:rPr>
              <w:t>Password Validator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_Toc145489480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A0801" w14:textId="677E502A" w:rsidR="00C374DA" w:rsidRDefault="00C374DA">
          <w:pPr>
            <w:pStyle w:val="TOC1"/>
            <w:rPr>
              <w:rFonts w:asciiTheme="minorHAnsi" w:eastAsiaTheme="minorEastAsia" w:hAnsiTheme="minorHAnsi"/>
              <w:noProof/>
              <w:lang w:val="en-US"/>
            </w:rPr>
          </w:pPr>
          <w:hyperlink w:anchor="_Toc145489481" w:history="1">
            <w:r w:rsidRPr="005323DC">
              <w:rPr>
                <w:rStyle w:val="Hyperlink"/>
                <w:noProof/>
                <w:lang w:val="en"/>
              </w:rPr>
              <w:t>7.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5323DC">
              <w:rPr>
                <w:rStyle w:val="Hyperlink"/>
                <w:noProof/>
                <w:lang w:val="en"/>
              </w:rPr>
              <w:t>Shortest and Longest 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_Toc145489481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1FD08" w14:textId="107A42E9" w:rsidR="00C374DA" w:rsidRDefault="00C374DA">
          <w:pPr>
            <w:pStyle w:val="TOC1"/>
            <w:rPr>
              <w:rFonts w:asciiTheme="minorHAnsi" w:eastAsiaTheme="minorEastAsia" w:hAnsiTheme="minorHAnsi"/>
              <w:noProof/>
              <w:lang w:val="en-US"/>
            </w:rPr>
          </w:pPr>
          <w:hyperlink w:anchor="_Toc145489482" w:history="1">
            <w:r w:rsidRPr="005323DC">
              <w:rPr>
                <w:rStyle w:val="Hyperlink"/>
                <w:noProof/>
                <w:lang w:val="en"/>
              </w:rPr>
              <w:t>8.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5323DC">
              <w:rPr>
                <w:rStyle w:val="Hyperlink"/>
                <w:noProof/>
                <w:lang w:val="en"/>
              </w:rPr>
              <w:t>Perfect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_Toc145489482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5009D" w14:textId="080C25FA" w:rsidR="00C374DA" w:rsidRDefault="00C374DA">
          <w:pPr>
            <w:pStyle w:val="TOC1"/>
            <w:rPr>
              <w:rFonts w:asciiTheme="minorHAnsi" w:eastAsiaTheme="minorEastAsia" w:hAnsiTheme="minorHAnsi"/>
              <w:noProof/>
              <w:lang w:val="en-US"/>
            </w:rPr>
          </w:pPr>
          <w:hyperlink w:anchor="_Toc145489483" w:history="1">
            <w:r w:rsidRPr="005323DC">
              <w:rPr>
                <w:rStyle w:val="Hyperlink"/>
                <w:noProof/>
                <w:lang w:val="en"/>
              </w:rPr>
              <w:t>9.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5323DC">
              <w:rPr>
                <w:rStyle w:val="Hyperlink"/>
                <w:noProof/>
                <w:lang w:val="en"/>
              </w:rPr>
              <w:t>Progress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_Toc145489483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53F4E" w14:textId="7638D267" w:rsidR="00C374DA" w:rsidRDefault="00C374DA">
          <w:pPr>
            <w:pStyle w:val="TOC1"/>
            <w:rPr>
              <w:rFonts w:asciiTheme="minorHAnsi" w:eastAsiaTheme="minorEastAsia" w:hAnsiTheme="minorHAnsi"/>
              <w:noProof/>
              <w:lang w:val="en-US"/>
            </w:rPr>
          </w:pPr>
          <w:hyperlink w:anchor="_Toc145489484" w:history="1">
            <w:r w:rsidRPr="005323DC">
              <w:rPr>
                <w:rStyle w:val="Hyperlink"/>
                <w:noProof/>
                <w:lang w:val="en"/>
              </w:rPr>
              <w:t>10.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5323DC">
              <w:rPr>
                <w:rStyle w:val="Hyperlink"/>
                <w:noProof/>
                <w:lang w:val="en"/>
              </w:rPr>
              <w:t>Factorial Division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_Toc145489484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AEDFD" w14:textId="3BBA7CFC" w:rsidR="00970D50" w:rsidRPr="00970D50" w:rsidRDefault="00434B11" w:rsidP="00970D50">
          <w:pPr>
            <w:rPr>
              <w:b/>
              <w:bCs/>
              <w:noProof/>
              <w:color w:val="44546A" w:themeColor="text2"/>
            </w:rPr>
          </w:pPr>
          <w:r w:rsidRPr="00434B11">
            <w:rPr>
              <w:b/>
              <w:bCs/>
              <w:noProof/>
              <w:color w:val="44546A" w:themeColor="text2"/>
            </w:rPr>
            <w:fldChar w:fldCharType="end"/>
          </w:r>
        </w:p>
      </w:sdtContent>
    </w:sdt>
    <w:p w14:paraId="149F4D7D" w14:textId="77777777" w:rsidR="00970D50" w:rsidRDefault="00970D50" w:rsidP="00970D50">
      <w:pPr>
        <w:rPr>
          <w:lang w:val="en"/>
        </w:rPr>
      </w:pPr>
    </w:p>
    <w:p w14:paraId="67726D34" w14:textId="5D43FF20" w:rsidR="00970D50" w:rsidRPr="00970D50" w:rsidRDefault="00970D50" w:rsidP="00970D50">
      <w:pPr>
        <w:pStyle w:val="Heading1"/>
        <w:ind w:left="360"/>
        <w:rPr>
          <w:color w:val="44546A" w:themeColor="text2"/>
          <w:lang w:val="en"/>
        </w:rPr>
      </w:pPr>
      <w:bookmarkStart w:id="0" w:name="_Toc145489475"/>
      <w:r w:rsidRPr="00970D50">
        <w:rPr>
          <w:color w:val="44546A" w:themeColor="text2"/>
          <w:lang w:val="en"/>
        </w:rPr>
        <w:t>Smallest of Three Numbers</w:t>
      </w:r>
      <w:bookmarkEnd w:id="0"/>
    </w:p>
    <w:p w14:paraId="2BD45DF4" w14:textId="77777777" w:rsidR="00970D50" w:rsidRPr="00970D50" w:rsidRDefault="00970D50" w:rsidP="00970D50">
      <w:pPr>
        <w:rPr>
          <w:b/>
          <w:lang w:val="en-US"/>
        </w:rPr>
      </w:pPr>
      <w:r w:rsidRPr="00970D50">
        <w:t xml:space="preserve">Write a </w:t>
      </w:r>
      <w:r w:rsidRPr="00970D50">
        <w:rPr>
          <w:lang w:val="en-US"/>
        </w:rPr>
        <w:t xml:space="preserve">JS </w:t>
      </w:r>
      <w:r w:rsidRPr="00970D50">
        <w:t xml:space="preserve">function </w:t>
      </w:r>
      <w:r w:rsidRPr="00970D50">
        <w:rPr>
          <w:lang w:val="en-US"/>
        </w:rPr>
        <w:t xml:space="preserve">which receive </w:t>
      </w:r>
      <w:r w:rsidRPr="00970D50">
        <w:rPr>
          <w:b/>
          <w:lang w:val="en-US"/>
        </w:rPr>
        <w:t>three integer</w:t>
      </w:r>
      <w:r w:rsidRPr="00970D50">
        <w:rPr>
          <w:lang w:val="en-US"/>
        </w:rPr>
        <w:t xml:space="preserve"> numbers to</w:t>
      </w:r>
      <w:r w:rsidRPr="00970D50">
        <w:t xml:space="preserve"> print the </w:t>
      </w:r>
      <w:r w:rsidRPr="00970D50">
        <w:rPr>
          <w:b/>
        </w:rPr>
        <w:t>smallest</w:t>
      </w:r>
      <w:r w:rsidRPr="00970D50">
        <w:t xml:space="preserve"> of</w:t>
      </w:r>
      <w:r w:rsidRPr="00970D50">
        <w:rPr>
          <w:lang w:val="en-US"/>
        </w:rPr>
        <w:t xml:space="preserve"> the</w:t>
      </w:r>
      <w:r w:rsidRPr="00970D50">
        <w:t xml:space="preserve"> three integer numbers. Use appropriate name for the </w:t>
      </w:r>
      <w:r w:rsidRPr="00970D50">
        <w:rPr>
          <w:lang w:val="en-US"/>
        </w:rPr>
        <w:t>function</w:t>
      </w:r>
      <w:r w:rsidRPr="00970D50">
        <w:t>.</w:t>
      </w:r>
      <w:r w:rsidRPr="00970D50">
        <w:rPr>
          <w:lang w:val="en-US"/>
        </w:rPr>
        <w:t xml:space="preserve"> </w:t>
      </w:r>
    </w:p>
    <w:p w14:paraId="0D252000" w14:textId="77777777" w:rsidR="00970D50" w:rsidRPr="00970D50" w:rsidRDefault="00970D50" w:rsidP="00970D50">
      <w:pPr>
        <w:rPr>
          <w:b/>
        </w:rPr>
      </w:pPr>
      <w:r w:rsidRPr="00970D50">
        <w:rPr>
          <w:b/>
        </w:rPr>
        <w:t>Examples</w:t>
      </w:r>
    </w:p>
    <w:tbl>
      <w:tblPr>
        <w:tblStyle w:val="GridTable1Light-Accent1"/>
        <w:tblW w:w="1683" w:type="dxa"/>
        <w:tblLook w:val="04A0" w:firstRow="1" w:lastRow="0" w:firstColumn="1" w:lastColumn="0" w:noHBand="0" w:noVBand="1"/>
      </w:tblPr>
      <w:tblGrid>
        <w:gridCol w:w="904"/>
        <w:gridCol w:w="1071"/>
      </w:tblGrid>
      <w:tr w:rsidR="00970D50" w:rsidRPr="00970D50" w14:paraId="00FEE04A" w14:textId="77777777" w:rsidTr="00970D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hideMark/>
          </w:tcPr>
          <w:p w14:paraId="644968FA" w14:textId="77777777" w:rsidR="00970D50" w:rsidRPr="00970D50" w:rsidRDefault="00970D50" w:rsidP="00970D50">
            <w:pPr>
              <w:spacing w:after="160" w:line="259" w:lineRule="auto"/>
              <w:rPr>
                <w:lang w:val="en-US"/>
              </w:rPr>
            </w:pPr>
            <w:r w:rsidRPr="00970D50">
              <w:rPr>
                <w:lang w:val="en-US"/>
              </w:rPr>
              <w:t>Input</w:t>
            </w:r>
          </w:p>
        </w:tc>
        <w:tc>
          <w:tcPr>
            <w:tcW w:w="908" w:type="dxa"/>
            <w:hideMark/>
          </w:tcPr>
          <w:p w14:paraId="6F4D3BE0" w14:textId="77777777" w:rsidR="00970D50" w:rsidRPr="00970D50" w:rsidRDefault="00970D50" w:rsidP="00970D5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70D50">
              <w:rPr>
                <w:lang w:val="en-US"/>
              </w:rPr>
              <w:t>Output</w:t>
            </w:r>
          </w:p>
        </w:tc>
      </w:tr>
      <w:tr w:rsidR="00970D50" w:rsidRPr="00970D50" w14:paraId="0A5ED2B2" w14:textId="77777777" w:rsidTr="00970D50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hideMark/>
          </w:tcPr>
          <w:p w14:paraId="4CEF172D" w14:textId="77777777" w:rsidR="00970D50" w:rsidRPr="00970D50" w:rsidRDefault="00970D50" w:rsidP="00970D50">
            <w:pPr>
              <w:spacing w:after="160" w:line="259" w:lineRule="auto"/>
              <w:rPr>
                <w:lang w:val="en-US"/>
              </w:rPr>
            </w:pPr>
            <w:r w:rsidRPr="00970D50">
              <w:rPr>
                <w:lang w:val="en-US"/>
              </w:rPr>
              <w:t>2,</w:t>
            </w:r>
          </w:p>
          <w:p w14:paraId="0B58FE35" w14:textId="77777777" w:rsidR="00970D50" w:rsidRPr="00970D50" w:rsidRDefault="00970D50" w:rsidP="00970D50">
            <w:pPr>
              <w:spacing w:after="160" w:line="259" w:lineRule="auto"/>
              <w:rPr>
                <w:lang w:val="en-US"/>
              </w:rPr>
            </w:pPr>
            <w:r w:rsidRPr="00970D50">
              <w:rPr>
                <w:lang w:val="en-US"/>
              </w:rPr>
              <w:t>5,</w:t>
            </w:r>
          </w:p>
          <w:p w14:paraId="701CE28F" w14:textId="77777777" w:rsidR="00970D50" w:rsidRPr="00970D50" w:rsidRDefault="00970D50" w:rsidP="00970D50">
            <w:pPr>
              <w:spacing w:after="160" w:line="259" w:lineRule="auto"/>
              <w:rPr>
                <w:lang w:val="en-US"/>
              </w:rPr>
            </w:pPr>
            <w:r w:rsidRPr="00970D50">
              <w:rPr>
                <w:lang w:val="en-US"/>
              </w:rPr>
              <w:t>3</w:t>
            </w:r>
          </w:p>
        </w:tc>
        <w:tc>
          <w:tcPr>
            <w:tcW w:w="908" w:type="dxa"/>
            <w:hideMark/>
          </w:tcPr>
          <w:p w14:paraId="1F2C87B4" w14:textId="77777777" w:rsidR="00970D50" w:rsidRPr="00970D50" w:rsidRDefault="00970D50" w:rsidP="00970D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970D50">
              <w:rPr>
                <w:bCs/>
                <w:lang w:val="en-US"/>
              </w:rPr>
              <w:t>2</w:t>
            </w:r>
          </w:p>
        </w:tc>
      </w:tr>
      <w:tr w:rsidR="00970D50" w:rsidRPr="00970D50" w14:paraId="0A3F2FEE" w14:textId="77777777" w:rsidTr="00970D50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hideMark/>
          </w:tcPr>
          <w:p w14:paraId="72C5A305" w14:textId="77777777" w:rsidR="00970D50" w:rsidRPr="00970D50" w:rsidRDefault="00970D50" w:rsidP="00970D50">
            <w:pPr>
              <w:spacing w:after="160" w:line="259" w:lineRule="auto"/>
              <w:rPr>
                <w:lang w:val="en-US"/>
              </w:rPr>
            </w:pPr>
            <w:r w:rsidRPr="00970D50">
              <w:rPr>
                <w:lang w:val="en-US"/>
              </w:rPr>
              <w:t>600,</w:t>
            </w:r>
          </w:p>
          <w:p w14:paraId="230BE50A" w14:textId="77777777" w:rsidR="00970D50" w:rsidRPr="00970D50" w:rsidRDefault="00970D50" w:rsidP="00970D50">
            <w:pPr>
              <w:spacing w:after="160" w:line="259" w:lineRule="auto"/>
              <w:rPr>
                <w:lang w:val="en-US"/>
              </w:rPr>
            </w:pPr>
            <w:r w:rsidRPr="00970D50">
              <w:rPr>
                <w:lang w:val="en-US"/>
              </w:rPr>
              <w:t>342,</w:t>
            </w:r>
          </w:p>
          <w:p w14:paraId="1A5E6B9B" w14:textId="77777777" w:rsidR="00970D50" w:rsidRPr="00970D50" w:rsidRDefault="00970D50" w:rsidP="00970D50">
            <w:pPr>
              <w:spacing w:after="160" w:line="259" w:lineRule="auto"/>
              <w:rPr>
                <w:lang w:val="en-US"/>
              </w:rPr>
            </w:pPr>
            <w:r w:rsidRPr="00970D50">
              <w:rPr>
                <w:lang w:val="en-US"/>
              </w:rPr>
              <w:t>123</w:t>
            </w:r>
          </w:p>
        </w:tc>
        <w:tc>
          <w:tcPr>
            <w:tcW w:w="908" w:type="dxa"/>
            <w:hideMark/>
          </w:tcPr>
          <w:p w14:paraId="3352CAEA" w14:textId="77777777" w:rsidR="00970D50" w:rsidRPr="00970D50" w:rsidRDefault="00970D50" w:rsidP="00970D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970D50">
              <w:rPr>
                <w:bCs/>
                <w:lang w:val="en-US"/>
              </w:rPr>
              <w:t>123</w:t>
            </w:r>
          </w:p>
        </w:tc>
      </w:tr>
      <w:tr w:rsidR="00970D50" w:rsidRPr="00970D50" w14:paraId="00B29404" w14:textId="77777777" w:rsidTr="00970D50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hideMark/>
          </w:tcPr>
          <w:p w14:paraId="351E646D" w14:textId="77777777" w:rsidR="00970D50" w:rsidRPr="00970D50" w:rsidRDefault="00970D50" w:rsidP="00970D50">
            <w:pPr>
              <w:spacing w:after="160" w:line="259" w:lineRule="auto"/>
              <w:rPr>
                <w:lang w:val="en-US"/>
              </w:rPr>
            </w:pPr>
            <w:r w:rsidRPr="00970D50">
              <w:rPr>
                <w:lang w:val="en-US"/>
              </w:rPr>
              <w:t>25,</w:t>
            </w:r>
          </w:p>
          <w:p w14:paraId="69FF6E74" w14:textId="77777777" w:rsidR="00970D50" w:rsidRPr="00970D50" w:rsidRDefault="00970D50" w:rsidP="00970D50">
            <w:pPr>
              <w:spacing w:after="160" w:line="259" w:lineRule="auto"/>
              <w:rPr>
                <w:lang w:val="en-US"/>
              </w:rPr>
            </w:pPr>
            <w:r w:rsidRPr="00970D50">
              <w:rPr>
                <w:lang w:val="en-US"/>
              </w:rPr>
              <w:t>21,</w:t>
            </w:r>
          </w:p>
          <w:p w14:paraId="073D5593" w14:textId="77777777" w:rsidR="00970D50" w:rsidRPr="00970D50" w:rsidRDefault="00970D50" w:rsidP="00970D50">
            <w:pPr>
              <w:spacing w:after="160" w:line="259" w:lineRule="auto"/>
              <w:rPr>
                <w:lang w:val="en-US"/>
              </w:rPr>
            </w:pPr>
            <w:r w:rsidRPr="00970D50">
              <w:rPr>
                <w:lang w:val="en-US"/>
              </w:rPr>
              <w:t>4</w:t>
            </w:r>
          </w:p>
        </w:tc>
        <w:tc>
          <w:tcPr>
            <w:tcW w:w="908" w:type="dxa"/>
            <w:hideMark/>
          </w:tcPr>
          <w:p w14:paraId="57089E6D" w14:textId="77777777" w:rsidR="00970D50" w:rsidRPr="00970D50" w:rsidRDefault="00970D50" w:rsidP="00970D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970D50">
              <w:rPr>
                <w:bCs/>
                <w:lang w:val="en-US"/>
              </w:rPr>
              <w:t>4</w:t>
            </w:r>
          </w:p>
        </w:tc>
      </w:tr>
    </w:tbl>
    <w:p w14:paraId="5DE51DD1" w14:textId="77777777" w:rsidR="00970D50" w:rsidRPr="00970D50" w:rsidRDefault="00970D50" w:rsidP="00970D50">
      <w:pPr>
        <w:pStyle w:val="Heading1"/>
        <w:ind w:left="360"/>
        <w:rPr>
          <w:color w:val="44546A" w:themeColor="text2"/>
          <w:lang w:val="en"/>
        </w:rPr>
      </w:pPr>
      <w:bookmarkStart w:id="1" w:name="_Toc145489476"/>
      <w:r w:rsidRPr="00970D50">
        <w:rPr>
          <w:color w:val="44546A" w:themeColor="text2"/>
          <w:lang w:val="en"/>
        </w:rPr>
        <w:lastRenderedPageBreak/>
        <w:t>Add and Subtract</w:t>
      </w:r>
      <w:bookmarkEnd w:id="1"/>
    </w:p>
    <w:p w14:paraId="39B5B5E4" w14:textId="77777777" w:rsidR="00970D50" w:rsidRPr="00970D50" w:rsidRDefault="00970D50" w:rsidP="00970D50">
      <w:pPr>
        <w:rPr>
          <w:b/>
        </w:rPr>
      </w:pPr>
      <w:r w:rsidRPr="00970D50">
        <w:t xml:space="preserve">You will receive 3 </w:t>
      </w:r>
      <w:r w:rsidRPr="00970D50">
        <w:rPr>
          <w:b/>
        </w:rPr>
        <w:t xml:space="preserve">integers. </w:t>
      </w:r>
      <w:r w:rsidRPr="00970D50">
        <w:t>Write a</w:t>
      </w:r>
      <w:r w:rsidRPr="00970D50">
        <w:rPr>
          <w:lang w:val="en-US"/>
        </w:rPr>
        <w:t xml:space="preserve"> JS</w:t>
      </w:r>
      <w:r w:rsidRPr="00970D50">
        <w:t xml:space="preserve"> </w:t>
      </w:r>
      <w:r w:rsidRPr="00970D50">
        <w:rPr>
          <w:lang w:val="en-US"/>
        </w:rPr>
        <w:t>function</w:t>
      </w:r>
      <w:r w:rsidRPr="00970D50">
        <w:t xml:space="preserve"> </w:t>
      </w:r>
      <w:r w:rsidRPr="00970D50">
        <w:rPr>
          <w:b/>
          <w:lang w:val="en-US"/>
        </w:rPr>
        <w:t>sum</w:t>
      </w:r>
      <w:r w:rsidRPr="00970D50">
        <w:t xml:space="preserve"> to get the sum of the first two integers and </w:t>
      </w:r>
      <w:r w:rsidRPr="00970D50">
        <w:rPr>
          <w:b/>
          <w:lang w:val="en-US"/>
        </w:rPr>
        <w:t>subtract</w:t>
      </w:r>
      <w:r w:rsidRPr="00970D50">
        <w:rPr>
          <w:b/>
        </w:rPr>
        <w:t xml:space="preserve"> </w:t>
      </w:r>
      <w:r w:rsidRPr="00970D50">
        <w:rPr>
          <w:lang w:val="en-US"/>
        </w:rPr>
        <w:t>function</w:t>
      </w:r>
      <w:r w:rsidRPr="00970D50">
        <w:t xml:space="preserve"> that subtracts the third integer from the result from the Sum </w:t>
      </w:r>
      <w:r w:rsidRPr="00970D50">
        <w:rPr>
          <w:lang w:val="en-US"/>
        </w:rPr>
        <w:t>function</w:t>
      </w:r>
      <w:r w:rsidRPr="00970D50">
        <w:t xml:space="preserve">. </w:t>
      </w:r>
    </w:p>
    <w:p w14:paraId="0B0FBE67" w14:textId="77777777" w:rsidR="00970D50" w:rsidRPr="00970D50" w:rsidRDefault="00970D50" w:rsidP="00970D50">
      <w:pPr>
        <w:rPr>
          <w:b/>
        </w:rPr>
      </w:pPr>
      <w:r w:rsidRPr="00970D50">
        <w:rPr>
          <w:b/>
        </w:rPr>
        <w:t>Examples</w:t>
      </w:r>
    </w:p>
    <w:tbl>
      <w:tblPr>
        <w:tblStyle w:val="GridTable1Light-Accent1"/>
        <w:tblW w:w="2482" w:type="dxa"/>
        <w:tblLook w:val="04A0" w:firstRow="1" w:lastRow="0" w:firstColumn="1" w:lastColumn="0" w:noHBand="0" w:noVBand="1"/>
      </w:tblPr>
      <w:tblGrid>
        <w:gridCol w:w="1259"/>
        <w:gridCol w:w="1223"/>
      </w:tblGrid>
      <w:tr w:rsidR="00970D50" w:rsidRPr="00970D50" w14:paraId="0FF04C46" w14:textId="77777777" w:rsidTr="00970D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hideMark/>
          </w:tcPr>
          <w:p w14:paraId="76082F56" w14:textId="77777777" w:rsidR="00970D50" w:rsidRPr="00970D50" w:rsidRDefault="00970D50" w:rsidP="00970D50">
            <w:pPr>
              <w:spacing w:after="160" w:line="259" w:lineRule="auto"/>
            </w:pPr>
            <w:r w:rsidRPr="00970D50">
              <w:t>Input</w:t>
            </w:r>
          </w:p>
        </w:tc>
        <w:tc>
          <w:tcPr>
            <w:tcW w:w="1223" w:type="dxa"/>
            <w:hideMark/>
          </w:tcPr>
          <w:p w14:paraId="330CDFBE" w14:textId="77777777" w:rsidR="00970D50" w:rsidRPr="00970D50" w:rsidRDefault="00970D50" w:rsidP="00970D5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0D50">
              <w:t>Output</w:t>
            </w:r>
          </w:p>
        </w:tc>
      </w:tr>
      <w:tr w:rsidR="00970D50" w:rsidRPr="00970D50" w14:paraId="63FE4A93" w14:textId="77777777" w:rsidTr="00970D50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hideMark/>
          </w:tcPr>
          <w:p w14:paraId="10AAE184" w14:textId="77777777" w:rsidR="00970D50" w:rsidRPr="00970D50" w:rsidRDefault="00970D50" w:rsidP="00970D50">
            <w:pPr>
              <w:spacing w:after="160" w:line="259" w:lineRule="auto"/>
              <w:rPr>
                <w:lang w:val="en-US"/>
              </w:rPr>
            </w:pPr>
            <w:r w:rsidRPr="00970D50">
              <w:t>23</w:t>
            </w:r>
            <w:r w:rsidRPr="00970D50">
              <w:rPr>
                <w:lang w:val="en-US"/>
              </w:rPr>
              <w:t>,</w:t>
            </w:r>
          </w:p>
          <w:p w14:paraId="069A2E64" w14:textId="77777777" w:rsidR="00970D50" w:rsidRPr="00970D50" w:rsidRDefault="00970D50" w:rsidP="00970D50">
            <w:pPr>
              <w:spacing w:after="160" w:line="259" w:lineRule="auto"/>
              <w:rPr>
                <w:lang w:val="en-US"/>
              </w:rPr>
            </w:pPr>
            <w:r w:rsidRPr="00970D50">
              <w:t>6</w:t>
            </w:r>
            <w:r w:rsidRPr="00970D50">
              <w:rPr>
                <w:lang w:val="en-US"/>
              </w:rPr>
              <w:t>,</w:t>
            </w:r>
          </w:p>
          <w:p w14:paraId="63F276F6" w14:textId="77777777" w:rsidR="00970D50" w:rsidRPr="00970D50" w:rsidRDefault="00970D50" w:rsidP="00970D50">
            <w:pPr>
              <w:spacing w:after="160" w:line="259" w:lineRule="auto"/>
            </w:pPr>
            <w:r w:rsidRPr="00970D50">
              <w:t>10</w:t>
            </w:r>
          </w:p>
        </w:tc>
        <w:tc>
          <w:tcPr>
            <w:tcW w:w="1223" w:type="dxa"/>
            <w:hideMark/>
          </w:tcPr>
          <w:p w14:paraId="67CAA3E4" w14:textId="77777777" w:rsidR="00970D50" w:rsidRPr="00970D50" w:rsidRDefault="00970D50" w:rsidP="00970D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0D50">
              <w:t>19</w:t>
            </w:r>
          </w:p>
        </w:tc>
      </w:tr>
      <w:tr w:rsidR="00970D50" w:rsidRPr="00970D50" w14:paraId="6442C8B1" w14:textId="77777777" w:rsidTr="00970D50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hideMark/>
          </w:tcPr>
          <w:p w14:paraId="2D7FE70F" w14:textId="77777777" w:rsidR="00970D50" w:rsidRPr="00970D50" w:rsidRDefault="00970D50" w:rsidP="00970D50">
            <w:pPr>
              <w:spacing w:after="160" w:line="259" w:lineRule="auto"/>
              <w:rPr>
                <w:lang w:val="en-US"/>
              </w:rPr>
            </w:pPr>
            <w:r w:rsidRPr="00970D50">
              <w:t>1</w:t>
            </w:r>
            <w:r w:rsidRPr="00970D50">
              <w:rPr>
                <w:lang w:val="en-US"/>
              </w:rPr>
              <w:t>,</w:t>
            </w:r>
          </w:p>
          <w:p w14:paraId="1ECFF561" w14:textId="77777777" w:rsidR="00970D50" w:rsidRPr="00970D50" w:rsidRDefault="00970D50" w:rsidP="00970D50">
            <w:pPr>
              <w:spacing w:after="160" w:line="259" w:lineRule="auto"/>
              <w:rPr>
                <w:lang w:val="en-US"/>
              </w:rPr>
            </w:pPr>
            <w:r w:rsidRPr="00970D50">
              <w:t>17</w:t>
            </w:r>
            <w:r w:rsidRPr="00970D50">
              <w:rPr>
                <w:lang w:val="en-US"/>
              </w:rPr>
              <w:t>,</w:t>
            </w:r>
          </w:p>
          <w:p w14:paraId="2B05564B" w14:textId="77777777" w:rsidR="00970D50" w:rsidRPr="00970D50" w:rsidRDefault="00970D50" w:rsidP="00970D50">
            <w:pPr>
              <w:spacing w:after="160" w:line="259" w:lineRule="auto"/>
            </w:pPr>
            <w:r w:rsidRPr="00970D50">
              <w:t>30</w:t>
            </w:r>
          </w:p>
        </w:tc>
        <w:tc>
          <w:tcPr>
            <w:tcW w:w="1223" w:type="dxa"/>
            <w:hideMark/>
          </w:tcPr>
          <w:p w14:paraId="06CC3CBD" w14:textId="77777777" w:rsidR="00970D50" w:rsidRPr="00970D50" w:rsidRDefault="00970D50" w:rsidP="00970D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0D50">
              <w:t>-12</w:t>
            </w:r>
          </w:p>
        </w:tc>
      </w:tr>
      <w:tr w:rsidR="00970D50" w:rsidRPr="00970D50" w14:paraId="4445AF16" w14:textId="77777777" w:rsidTr="00970D50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hideMark/>
          </w:tcPr>
          <w:p w14:paraId="711A2AAE" w14:textId="77777777" w:rsidR="00970D50" w:rsidRPr="00970D50" w:rsidRDefault="00970D50" w:rsidP="00970D50">
            <w:pPr>
              <w:spacing w:after="160" w:line="259" w:lineRule="auto"/>
              <w:rPr>
                <w:lang w:val="en-US"/>
              </w:rPr>
            </w:pPr>
            <w:r w:rsidRPr="00970D50">
              <w:t>42</w:t>
            </w:r>
            <w:r w:rsidRPr="00970D50">
              <w:rPr>
                <w:lang w:val="en-US"/>
              </w:rPr>
              <w:t>,</w:t>
            </w:r>
          </w:p>
          <w:p w14:paraId="13E44322" w14:textId="77777777" w:rsidR="00970D50" w:rsidRPr="00970D50" w:rsidRDefault="00970D50" w:rsidP="00970D50">
            <w:pPr>
              <w:spacing w:after="160" w:line="259" w:lineRule="auto"/>
              <w:rPr>
                <w:lang w:val="en-US"/>
              </w:rPr>
            </w:pPr>
            <w:r w:rsidRPr="00970D50">
              <w:t>58</w:t>
            </w:r>
            <w:r w:rsidRPr="00970D50">
              <w:rPr>
                <w:lang w:val="en-US"/>
              </w:rPr>
              <w:t>,</w:t>
            </w:r>
          </w:p>
          <w:p w14:paraId="36F034D0" w14:textId="77777777" w:rsidR="00970D50" w:rsidRPr="00970D50" w:rsidRDefault="00970D50" w:rsidP="00970D50">
            <w:pPr>
              <w:spacing w:after="160" w:line="259" w:lineRule="auto"/>
            </w:pPr>
            <w:r w:rsidRPr="00970D50">
              <w:t>100</w:t>
            </w:r>
          </w:p>
        </w:tc>
        <w:tc>
          <w:tcPr>
            <w:tcW w:w="1223" w:type="dxa"/>
            <w:hideMark/>
          </w:tcPr>
          <w:p w14:paraId="3826D1A6" w14:textId="77777777" w:rsidR="00970D50" w:rsidRPr="00970D50" w:rsidRDefault="00970D50" w:rsidP="00970D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0D50">
              <w:t>0</w:t>
            </w:r>
          </w:p>
        </w:tc>
      </w:tr>
    </w:tbl>
    <w:p w14:paraId="405ABA68" w14:textId="77777777" w:rsidR="00970D50" w:rsidRPr="00970D50" w:rsidRDefault="00970D50" w:rsidP="00970D50">
      <w:pPr>
        <w:rPr>
          <w:lang w:val="en-US"/>
        </w:rPr>
      </w:pPr>
    </w:p>
    <w:p w14:paraId="73ADF255" w14:textId="77777777" w:rsidR="00970D50" w:rsidRPr="00970D50" w:rsidRDefault="00970D50" w:rsidP="00970D50">
      <w:pPr>
        <w:pStyle w:val="Heading1"/>
        <w:ind w:left="360"/>
        <w:rPr>
          <w:color w:val="44546A" w:themeColor="text2"/>
          <w:lang w:val="en"/>
        </w:rPr>
      </w:pPr>
      <w:bookmarkStart w:id="2" w:name="_Toc145489477"/>
      <w:r w:rsidRPr="00970D50">
        <w:rPr>
          <w:color w:val="44546A" w:themeColor="text2"/>
          <w:lang w:val="en"/>
        </w:rPr>
        <w:t>Characters in Range</w:t>
      </w:r>
      <w:bookmarkEnd w:id="2"/>
    </w:p>
    <w:p w14:paraId="73369CD0" w14:textId="77777777" w:rsidR="00970D50" w:rsidRPr="00970D50" w:rsidRDefault="00970D50" w:rsidP="00970D50">
      <w:r w:rsidRPr="00970D50">
        <w:t>Write a</w:t>
      </w:r>
      <w:r w:rsidRPr="00970D50">
        <w:rPr>
          <w:lang w:val="en-US"/>
        </w:rPr>
        <w:t xml:space="preserve"> JS</w:t>
      </w:r>
      <w:r w:rsidRPr="00970D50">
        <w:t xml:space="preserve"> </w:t>
      </w:r>
      <w:r w:rsidRPr="00970D50">
        <w:rPr>
          <w:lang w:val="en-US"/>
        </w:rPr>
        <w:t>function</w:t>
      </w:r>
      <w:r w:rsidRPr="00970D50">
        <w:t xml:space="preserve"> that receives </w:t>
      </w:r>
      <w:r w:rsidRPr="00970D50">
        <w:rPr>
          <w:b/>
        </w:rPr>
        <w:t>two characters</w:t>
      </w:r>
      <w:r w:rsidRPr="00970D50">
        <w:t xml:space="preserve"> and prints on a single line all the characters in between them according to</w:t>
      </w:r>
      <w:r w:rsidRPr="00970D50">
        <w:rPr>
          <w:lang w:val="en-US"/>
        </w:rPr>
        <w:t xml:space="preserve"> the</w:t>
      </w:r>
      <w:r w:rsidRPr="00970D50">
        <w:t xml:space="preserve"> </w:t>
      </w:r>
      <w:r w:rsidRPr="00970D50">
        <w:rPr>
          <w:b/>
        </w:rPr>
        <w:t>ASCII</w:t>
      </w:r>
      <w:r w:rsidRPr="00970D50">
        <w:rPr>
          <w:lang w:val="en-US"/>
        </w:rPr>
        <w:t xml:space="preserve"> code</w:t>
      </w:r>
      <w:r w:rsidRPr="00970D50">
        <w:t>.</w:t>
      </w:r>
    </w:p>
    <w:p w14:paraId="112AD42C" w14:textId="77777777" w:rsidR="00970D50" w:rsidRPr="00970D50" w:rsidRDefault="00970D50" w:rsidP="00970D50">
      <w:pPr>
        <w:rPr>
          <w:b/>
        </w:rPr>
      </w:pPr>
      <w:r w:rsidRPr="00970D50">
        <w:rPr>
          <w:b/>
        </w:rPr>
        <w:t>Examples</w:t>
      </w:r>
    </w:p>
    <w:tbl>
      <w:tblPr>
        <w:tblStyle w:val="GridTable1Light-Accent1"/>
        <w:tblW w:w="8577" w:type="dxa"/>
        <w:tblLook w:val="04A0" w:firstRow="1" w:lastRow="0" w:firstColumn="1" w:lastColumn="0" w:noHBand="0" w:noVBand="1"/>
      </w:tblPr>
      <w:tblGrid>
        <w:gridCol w:w="904"/>
        <w:gridCol w:w="7673"/>
      </w:tblGrid>
      <w:tr w:rsidR="00970D50" w:rsidRPr="00970D50" w14:paraId="7B17F295" w14:textId="77777777" w:rsidTr="00970D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hideMark/>
          </w:tcPr>
          <w:p w14:paraId="331A5229" w14:textId="77777777" w:rsidR="00970D50" w:rsidRPr="00970D50" w:rsidRDefault="00970D50" w:rsidP="00970D50">
            <w:pPr>
              <w:spacing w:after="160" w:line="259" w:lineRule="auto"/>
            </w:pPr>
            <w:r w:rsidRPr="00970D50">
              <w:t>Input</w:t>
            </w:r>
          </w:p>
        </w:tc>
        <w:tc>
          <w:tcPr>
            <w:tcW w:w="7681" w:type="dxa"/>
            <w:hideMark/>
          </w:tcPr>
          <w:p w14:paraId="13CEAEE3" w14:textId="77777777" w:rsidR="00970D50" w:rsidRPr="00970D50" w:rsidRDefault="00970D50" w:rsidP="00970D5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0D50">
              <w:t>Output</w:t>
            </w:r>
          </w:p>
        </w:tc>
      </w:tr>
      <w:tr w:rsidR="00970D50" w:rsidRPr="00970D50" w14:paraId="292DB055" w14:textId="77777777" w:rsidTr="00970D50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hideMark/>
          </w:tcPr>
          <w:p w14:paraId="60C24034" w14:textId="77777777" w:rsidR="00970D50" w:rsidRPr="00970D50" w:rsidRDefault="00970D50" w:rsidP="00970D50">
            <w:pPr>
              <w:spacing w:after="160" w:line="259" w:lineRule="auto"/>
              <w:rPr>
                <w:lang w:val="en-US"/>
              </w:rPr>
            </w:pPr>
            <w:r w:rsidRPr="00970D50">
              <w:rPr>
                <w:lang w:val="en-US"/>
              </w:rPr>
              <w:t>'</w:t>
            </w:r>
            <w:r w:rsidRPr="00970D50">
              <w:t>a</w:t>
            </w:r>
            <w:r w:rsidRPr="00970D50">
              <w:rPr>
                <w:lang w:val="en-US"/>
              </w:rPr>
              <w:t>',</w:t>
            </w:r>
          </w:p>
          <w:p w14:paraId="1725F152" w14:textId="77777777" w:rsidR="00970D50" w:rsidRPr="00970D50" w:rsidRDefault="00970D50" w:rsidP="00970D50">
            <w:pPr>
              <w:spacing w:after="160" w:line="259" w:lineRule="auto"/>
              <w:rPr>
                <w:lang w:val="en-US"/>
              </w:rPr>
            </w:pPr>
            <w:r w:rsidRPr="00970D50">
              <w:rPr>
                <w:lang w:val="en-US"/>
              </w:rPr>
              <w:t>'</w:t>
            </w:r>
            <w:r w:rsidRPr="00970D50">
              <w:t>d</w:t>
            </w:r>
            <w:r w:rsidRPr="00970D50">
              <w:rPr>
                <w:lang w:val="en-US"/>
              </w:rPr>
              <w:t>'</w:t>
            </w:r>
          </w:p>
        </w:tc>
        <w:tc>
          <w:tcPr>
            <w:tcW w:w="7681" w:type="dxa"/>
            <w:hideMark/>
          </w:tcPr>
          <w:p w14:paraId="25A795E1" w14:textId="77777777" w:rsidR="00970D50" w:rsidRPr="00970D50" w:rsidRDefault="00970D50" w:rsidP="00970D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0D50">
              <w:t>b c</w:t>
            </w:r>
          </w:p>
        </w:tc>
      </w:tr>
      <w:tr w:rsidR="00970D50" w:rsidRPr="00970D50" w14:paraId="57236874" w14:textId="77777777" w:rsidTr="00970D50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hideMark/>
          </w:tcPr>
          <w:p w14:paraId="58D26D51" w14:textId="77777777" w:rsidR="00970D50" w:rsidRPr="00970D50" w:rsidRDefault="00970D50" w:rsidP="00970D50">
            <w:pPr>
              <w:spacing w:after="160" w:line="259" w:lineRule="auto"/>
              <w:rPr>
                <w:lang w:val="en-US"/>
              </w:rPr>
            </w:pPr>
            <w:r w:rsidRPr="00970D50">
              <w:rPr>
                <w:lang w:val="en-US"/>
              </w:rPr>
              <w:t>'</w:t>
            </w:r>
            <w:r w:rsidRPr="00970D50">
              <w:t>#</w:t>
            </w:r>
            <w:r w:rsidRPr="00970D50">
              <w:rPr>
                <w:lang w:val="en-US"/>
              </w:rPr>
              <w:t>',</w:t>
            </w:r>
          </w:p>
          <w:p w14:paraId="1BB89E5C" w14:textId="77777777" w:rsidR="00970D50" w:rsidRPr="00970D50" w:rsidRDefault="00970D50" w:rsidP="00970D50">
            <w:pPr>
              <w:spacing w:after="160" w:line="259" w:lineRule="auto"/>
              <w:rPr>
                <w:lang w:val="en-US"/>
              </w:rPr>
            </w:pPr>
            <w:r w:rsidRPr="00970D50">
              <w:rPr>
                <w:lang w:val="en-US"/>
              </w:rPr>
              <w:t>'</w:t>
            </w:r>
            <w:r w:rsidRPr="00970D50">
              <w:t>:</w:t>
            </w:r>
            <w:r w:rsidRPr="00970D50">
              <w:rPr>
                <w:lang w:val="en-US"/>
              </w:rPr>
              <w:t>'</w:t>
            </w:r>
          </w:p>
        </w:tc>
        <w:tc>
          <w:tcPr>
            <w:tcW w:w="7681" w:type="dxa"/>
            <w:hideMark/>
          </w:tcPr>
          <w:p w14:paraId="149FF269" w14:textId="77777777" w:rsidR="00970D50" w:rsidRPr="00970D50" w:rsidRDefault="00970D50" w:rsidP="00970D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0D50">
              <w:t>$ % &amp; ' ( ) * + , - . / 0 1 2 3 4 5 6 7 8 9</w:t>
            </w:r>
          </w:p>
        </w:tc>
      </w:tr>
      <w:tr w:rsidR="00970D50" w:rsidRPr="00970D50" w14:paraId="09060592" w14:textId="77777777" w:rsidTr="00970D50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hideMark/>
          </w:tcPr>
          <w:p w14:paraId="046B20D5" w14:textId="77777777" w:rsidR="00970D50" w:rsidRPr="00970D50" w:rsidRDefault="00970D50" w:rsidP="00970D50">
            <w:pPr>
              <w:spacing w:after="160" w:line="259" w:lineRule="auto"/>
              <w:rPr>
                <w:lang w:val="en-US"/>
              </w:rPr>
            </w:pPr>
            <w:r w:rsidRPr="00970D50">
              <w:rPr>
                <w:lang w:val="en-US"/>
              </w:rPr>
              <w:t>'</w:t>
            </w:r>
            <w:r w:rsidRPr="00970D50">
              <w:t>C</w:t>
            </w:r>
            <w:r w:rsidRPr="00970D50">
              <w:rPr>
                <w:lang w:val="en-US"/>
              </w:rPr>
              <w:t>',</w:t>
            </w:r>
          </w:p>
          <w:p w14:paraId="1CD73411" w14:textId="77777777" w:rsidR="00970D50" w:rsidRPr="00970D50" w:rsidRDefault="00970D50" w:rsidP="00970D50">
            <w:pPr>
              <w:spacing w:after="160" w:line="259" w:lineRule="auto"/>
              <w:rPr>
                <w:lang w:val="en-US"/>
              </w:rPr>
            </w:pPr>
            <w:r w:rsidRPr="00970D50">
              <w:rPr>
                <w:lang w:val="en-US"/>
              </w:rPr>
              <w:t>'</w:t>
            </w:r>
            <w:r w:rsidRPr="00970D50">
              <w:t>#</w:t>
            </w:r>
            <w:r w:rsidRPr="00970D50">
              <w:rPr>
                <w:lang w:val="en-US"/>
              </w:rPr>
              <w:t>'</w:t>
            </w:r>
          </w:p>
        </w:tc>
        <w:tc>
          <w:tcPr>
            <w:tcW w:w="7681" w:type="dxa"/>
            <w:hideMark/>
          </w:tcPr>
          <w:p w14:paraId="06F53BDB" w14:textId="77777777" w:rsidR="00970D50" w:rsidRPr="00970D50" w:rsidRDefault="00970D50" w:rsidP="00970D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0D50">
              <w:t>$ % &amp; ' ( ) * + , - . / 0 1 2 3 4 5 6 7 8 9 : ; &lt; = &gt; ? @ A B</w:t>
            </w:r>
          </w:p>
        </w:tc>
      </w:tr>
    </w:tbl>
    <w:p w14:paraId="471070AE" w14:textId="77777777" w:rsidR="00970D50" w:rsidRPr="00970D50" w:rsidRDefault="00970D50" w:rsidP="00970D50">
      <w:pPr>
        <w:rPr>
          <w:lang w:val="en-US"/>
        </w:rPr>
      </w:pPr>
    </w:p>
    <w:p w14:paraId="5CBF975B" w14:textId="77777777" w:rsidR="00970D50" w:rsidRPr="00970D50" w:rsidRDefault="00970D50" w:rsidP="00970D50">
      <w:pPr>
        <w:pStyle w:val="Heading1"/>
        <w:ind w:left="360"/>
        <w:rPr>
          <w:color w:val="44546A" w:themeColor="text2"/>
          <w:lang w:val="en"/>
        </w:rPr>
      </w:pPr>
      <w:bookmarkStart w:id="3" w:name="_Toc145489478"/>
      <w:r w:rsidRPr="00970D50">
        <w:rPr>
          <w:color w:val="44546A" w:themeColor="text2"/>
          <w:lang w:val="en"/>
        </w:rPr>
        <w:lastRenderedPageBreak/>
        <w:t>Odd and Even Sum</w:t>
      </w:r>
      <w:bookmarkEnd w:id="3"/>
    </w:p>
    <w:p w14:paraId="50050564" w14:textId="2E5000FF" w:rsidR="00970D50" w:rsidRPr="00970D50" w:rsidRDefault="00970D50" w:rsidP="00970D50">
      <w:pPr>
        <w:rPr>
          <w:b/>
          <w:lang w:val="en-US"/>
        </w:rPr>
      </w:pPr>
      <w:r w:rsidRPr="00970D50">
        <w:t xml:space="preserve">You will receive a </w:t>
      </w:r>
      <w:r w:rsidRPr="00970D50">
        <w:rPr>
          <w:b/>
        </w:rPr>
        <w:t xml:space="preserve">single number. </w:t>
      </w:r>
      <w:r w:rsidRPr="00970D50">
        <w:rPr>
          <w:b/>
        </w:rPr>
        <w:br/>
      </w:r>
      <w:r w:rsidRPr="00970D50">
        <w:t>You have to write a</w:t>
      </w:r>
      <w:r w:rsidRPr="00970D50">
        <w:rPr>
          <w:lang w:val="en-US"/>
        </w:rPr>
        <w:t xml:space="preserve"> JS</w:t>
      </w:r>
      <w:r w:rsidRPr="00970D50">
        <w:t xml:space="preserve"> function, that return</w:t>
      </w:r>
      <w:r w:rsidRPr="00970D50">
        <w:rPr>
          <w:lang w:val="en-US"/>
        </w:rPr>
        <w:t>s</w:t>
      </w:r>
      <w:r w:rsidRPr="00970D50">
        <w:t xml:space="preserve"> the </w:t>
      </w:r>
      <w:r w:rsidRPr="00970D50">
        <w:rPr>
          <w:b/>
        </w:rPr>
        <w:t>sum</w:t>
      </w:r>
      <w:r w:rsidRPr="00970D50">
        <w:t xml:space="preserve"> of </w:t>
      </w:r>
      <w:r w:rsidRPr="00970D50">
        <w:rPr>
          <w:b/>
        </w:rPr>
        <w:t>all even</w:t>
      </w:r>
      <w:r w:rsidRPr="00970D50">
        <w:t xml:space="preserve"> and </w:t>
      </w:r>
      <w:r w:rsidRPr="00970D50">
        <w:rPr>
          <w:b/>
        </w:rPr>
        <w:t>all odds</w:t>
      </w:r>
      <w:r w:rsidRPr="00970D50">
        <w:t xml:space="preserve"> digits from that number. </w:t>
      </w:r>
      <w:r w:rsidR="00C374DA">
        <w:rPr>
          <w:lang w:val="en-US"/>
        </w:rPr>
        <w:t xml:space="preserve"> </w:t>
      </w:r>
    </w:p>
    <w:p w14:paraId="6BACA571" w14:textId="77777777" w:rsidR="00970D50" w:rsidRPr="00970D50" w:rsidRDefault="00970D50" w:rsidP="00970D50">
      <w:pPr>
        <w:rPr>
          <w:b/>
        </w:rPr>
      </w:pPr>
      <w:r w:rsidRPr="00970D50">
        <w:rPr>
          <w:b/>
        </w:rPr>
        <w:t>Examples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2052"/>
        <w:gridCol w:w="4153"/>
      </w:tblGrid>
      <w:tr w:rsidR="00970D50" w:rsidRPr="00970D50" w14:paraId="53BEC2A5" w14:textId="77777777" w:rsidTr="00970D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hideMark/>
          </w:tcPr>
          <w:p w14:paraId="5953D144" w14:textId="77777777" w:rsidR="00970D50" w:rsidRPr="00970D50" w:rsidRDefault="00970D50" w:rsidP="00970D50">
            <w:pPr>
              <w:spacing w:after="160" w:line="259" w:lineRule="auto"/>
            </w:pPr>
            <w:r w:rsidRPr="00970D50">
              <w:t>Input</w:t>
            </w:r>
          </w:p>
        </w:tc>
        <w:tc>
          <w:tcPr>
            <w:tcW w:w="4153" w:type="dxa"/>
            <w:hideMark/>
          </w:tcPr>
          <w:p w14:paraId="7F900939" w14:textId="77777777" w:rsidR="00970D50" w:rsidRPr="00970D50" w:rsidRDefault="00970D50" w:rsidP="00970D5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0D50">
              <w:t>Output</w:t>
            </w:r>
          </w:p>
        </w:tc>
      </w:tr>
      <w:tr w:rsidR="00970D50" w:rsidRPr="00970D50" w14:paraId="6929B30A" w14:textId="77777777" w:rsidTr="00970D50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hideMark/>
          </w:tcPr>
          <w:p w14:paraId="583E265B" w14:textId="77777777" w:rsidR="00970D50" w:rsidRPr="00970D50" w:rsidRDefault="00970D50" w:rsidP="00970D50">
            <w:pPr>
              <w:spacing w:after="160" w:line="259" w:lineRule="auto"/>
            </w:pPr>
            <w:r w:rsidRPr="00970D50">
              <w:t>1000435</w:t>
            </w:r>
          </w:p>
        </w:tc>
        <w:tc>
          <w:tcPr>
            <w:tcW w:w="4153" w:type="dxa"/>
            <w:hideMark/>
          </w:tcPr>
          <w:p w14:paraId="635258E8" w14:textId="77777777" w:rsidR="00970D50" w:rsidRPr="00970D50" w:rsidRDefault="00970D50" w:rsidP="00970D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0D50">
              <w:t>Odd sum = 9, Even sum = 4</w:t>
            </w:r>
          </w:p>
        </w:tc>
      </w:tr>
      <w:tr w:rsidR="00970D50" w:rsidRPr="00970D50" w14:paraId="09E3508D" w14:textId="77777777" w:rsidTr="00970D50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hideMark/>
          </w:tcPr>
          <w:p w14:paraId="7FC68303" w14:textId="77777777" w:rsidR="00970D50" w:rsidRPr="00970D50" w:rsidRDefault="00970D50" w:rsidP="00970D50">
            <w:pPr>
              <w:spacing w:after="160" w:line="259" w:lineRule="auto"/>
            </w:pPr>
            <w:r w:rsidRPr="00970D50">
              <w:t>3495892137259234</w:t>
            </w:r>
          </w:p>
        </w:tc>
        <w:tc>
          <w:tcPr>
            <w:tcW w:w="4153" w:type="dxa"/>
            <w:hideMark/>
          </w:tcPr>
          <w:p w14:paraId="7D9CF802" w14:textId="77777777" w:rsidR="00970D50" w:rsidRPr="00970D50" w:rsidRDefault="00970D50" w:rsidP="00970D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0D50">
              <w:t>Odd sum = 54, Even sum = 22</w:t>
            </w:r>
          </w:p>
        </w:tc>
      </w:tr>
    </w:tbl>
    <w:p w14:paraId="7095F362" w14:textId="454BA240" w:rsidR="00970D50" w:rsidRPr="00970D50" w:rsidRDefault="00970D50" w:rsidP="00970D50">
      <w:pPr>
        <w:pStyle w:val="Heading1"/>
        <w:ind w:left="360"/>
        <w:rPr>
          <w:color w:val="44546A" w:themeColor="text2"/>
          <w:lang w:val="en"/>
        </w:rPr>
      </w:pPr>
      <w:bookmarkStart w:id="4" w:name="_Toc145489479"/>
      <w:r w:rsidRPr="00970D50">
        <w:rPr>
          <w:color w:val="44546A" w:themeColor="text2"/>
          <w:lang w:val="en"/>
        </w:rPr>
        <w:t xml:space="preserve">Palindrome </w:t>
      </w:r>
      <w:r w:rsidR="00C374DA">
        <w:rPr>
          <w:color w:val="44546A" w:themeColor="text2"/>
          <w:lang w:val="en"/>
        </w:rPr>
        <w:t>Numbers</w:t>
      </w:r>
      <w:bookmarkEnd w:id="4"/>
    </w:p>
    <w:p w14:paraId="73D35722" w14:textId="4E42F760" w:rsidR="00970D50" w:rsidRDefault="00970D50" w:rsidP="00970D50">
      <w:pPr>
        <w:rPr>
          <w:lang w:val="en-US"/>
        </w:rPr>
      </w:pPr>
      <w:r w:rsidRPr="00970D50">
        <w:t xml:space="preserve">A palindrome is a number which reads the same </w:t>
      </w:r>
      <w:r w:rsidRPr="00970D50">
        <w:rPr>
          <w:b/>
        </w:rPr>
        <w:t>backward as forward</w:t>
      </w:r>
      <w:r w:rsidRPr="00970D50">
        <w:t xml:space="preserve">, such as 323 or 1001. </w:t>
      </w:r>
      <w:r w:rsidRPr="00970D50">
        <w:rPr>
          <w:lang w:val="en-US"/>
        </w:rPr>
        <w:t xml:space="preserve">Write a JS function which receives an </w:t>
      </w:r>
      <w:r w:rsidRPr="00970D50">
        <w:rPr>
          <w:b/>
          <w:lang w:val="en-US"/>
        </w:rPr>
        <w:t xml:space="preserve">array of positive </w:t>
      </w:r>
      <w:proofErr w:type="gramStart"/>
      <w:r w:rsidRPr="00970D50">
        <w:rPr>
          <w:b/>
          <w:lang w:val="en-US"/>
        </w:rPr>
        <w:t>integer</w:t>
      </w:r>
      <w:proofErr w:type="gramEnd"/>
      <w:r w:rsidRPr="00970D50">
        <w:rPr>
          <w:lang w:val="en-US"/>
        </w:rPr>
        <w:t xml:space="preserve"> and checks if each integer is a palindrome or not.</w:t>
      </w:r>
    </w:p>
    <w:p w14:paraId="7A18F550" w14:textId="2F6839EF" w:rsidR="00C374DA" w:rsidRPr="00970D50" w:rsidRDefault="00C374DA" w:rsidP="00970D50">
      <w:pPr>
        <w:rPr>
          <w:lang w:val="en-US"/>
        </w:rPr>
      </w:pPr>
      <w:r>
        <w:t xml:space="preserve">Write </w:t>
      </w:r>
      <w:r>
        <w:rPr>
          <w:lang w:val="en-US"/>
        </w:rPr>
        <w:t>isPalindrome function.</w:t>
      </w:r>
    </w:p>
    <w:tbl>
      <w:tblPr>
        <w:tblStyle w:val="GridTable1Light-Accent1"/>
        <w:tblW w:w="5952" w:type="dxa"/>
        <w:tblLook w:val="04A0" w:firstRow="1" w:lastRow="0" w:firstColumn="1" w:lastColumn="0" w:noHBand="0" w:noVBand="1"/>
      </w:tblPr>
      <w:tblGrid>
        <w:gridCol w:w="2571"/>
        <w:gridCol w:w="1071"/>
        <w:gridCol w:w="222"/>
        <w:gridCol w:w="2055"/>
        <w:gridCol w:w="1071"/>
      </w:tblGrid>
      <w:tr w:rsidR="00970D50" w:rsidRPr="00970D50" w14:paraId="10C5CE96" w14:textId="77777777" w:rsidTr="00970D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hideMark/>
          </w:tcPr>
          <w:p w14:paraId="0DC2B295" w14:textId="77777777" w:rsidR="00970D50" w:rsidRPr="00970D50" w:rsidRDefault="00970D50" w:rsidP="00970D50">
            <w:pPr>
              <w:spacing w:after="160" w:line="259" w:lineRule="auto"/>
            </w:pPr>
            <w:r w:rsidRPr="00970D50">
              <w:t>Input</w:t>
            </w:r>
          </w:p>
        </w:tc>
        <w:tc>
          <w:tcPr>
            <w:tcW w:w="775" w:type="dxa"/>
            <w:hideMark/>
          </w:tcPr>
          <w:p w14:paraId="0149C218" w14:textId="77777777" w:rsidR="00970D50" w:rsidRPr="00970D50" w:rsidRDefault="00970D50" w:rsidP="00970D5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0D50">
              <w:t>Output</w:t>
            </w:r>
          </w:p>
        </w:tc>
        <w:tc>
          <w:tcPr>
            <w:tcW w:w="190" w:type="dxa"/>
          </w:tcPr>
          <w:p w14:paraId="05A7BC88" w14:textId="77777777" w:rsidR="00970D50" w:rsidRPr="00970D50" w:rsidRDefault="00970D50" w:rsidP="00970D5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  <w:hideMark/>
          </w:tcPr>
          <w:p w14:paraId="0EF86E86" w14:textId="77777777" w:rsidR="00970D50" w:rsidRPr="00970D50" w:rsidRDefault="00970D50" w:rsidP="00970D5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0D50">
              <w:t>Input</w:t>
            </w:r>
          </w:p>
        </w:tc>
        <w:tc>
          <w:tcPr>
            <w:tcW w:w="775" w:type="dxa"/>
            <w:hideMark/>
          </w:tcPr>
          <w:p w14:paraId="6BB4C3BB" w14:textId="77777777" w:rsidR="00970D50" w:rsidRPr="00970D50" w:rsidRDefault="00970D50" w:rsidP="00970D5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0D50">
              <w:t>Output</w:t>
            </w:r>
          </w:p>
        </w:tc>
      </w:tr>
      <w:tr w:rsidR="00970D50" w:rsidRPr="00970D50" w14:paraId="5628C838" w14:textId="77777777" w:rsidTr="00970D50">
        <w:trPr>
          <w:trHeight w:val="1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hideMark/>
          </w:tcPr>
          <w:p w14:paraId="0F92FA88" w14:textId="77777777" w:rsidR="00970D50" w:rsidRPr="00970D50" w:rsidRDefault="00970D50" w:rsidP="00970D50">
            <w:pPr>
              <w:spacing w:after="160" w:line="259" w:lineRule="auto"/>
              <w:rPr>
                <w:lang w:val="en-US"/>
              </w:rPr>
            </w:pPr>
            <w:r w:rsidRPr="00970D50">
              <w:rPr>
                <w:lang w:val="en-US"/>
              </w:rPr>
              <w:t>[</w:t>
            </w:r>
            <w:r w:rsidRPr="00970D50">
              <w:t>123</w:t>
            </w:r>
            <w:r w:rsidRPr="00970D50">
              <w:rPr>
                <w:lang w:val="en-US"/>
              </w:rPr>
              <w:t>,</w:t>
            </w:r>
            <w:r w:rsidRPr="00970D50">
              <w:t>323</w:t>
            </w:r>
            <w:r w:rsidRPr="00970D50">
              <w:rPr>
                <w:lang w:val="en-US"/>
              </w:rPr>
              <w:t>,</w:t>
            </w:r>
            <w:r w:rsidRPr="00970D50">
              <w:t>421</w:t>
            </w:r>
            <w:r w:rsidRPr="00970D50">
              <w:rPr>
                <w:lang w:val="en-US"/>
              </w:rPr>
              <w:t>,</w:t>
            </w:r>
            <w:r w:rsidRPr="00970D50">
              <w:t>121</w:t>
            </w:r>
            <w:r w:rsidRPr="00970D50">
              <w:rPr>
                <w:lang w:val="en-US"/>
              </w:rPr>
              <w:t>]</w:t>
            </w:r>
          </w:p>
        </w:tc>
        <w:tc>
          <w:tcPr>
            <w:tcW w:w="775" w:type="dxa"/>
            <w:hideMark/>
          </w:tcPr>
          <w:p w14:paraId="14A1E310" w14:textId="77777777" w:rsidR="00970D50" w:rsidRPr="00970D50" w:rsidRDefault="00970D50" w:rsidP="00970D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970D50">
              <w:rPr>
                <w:bCs/>
              </w:rPr>
              <w:t>false</w:t>
            </w:r>
          </w:p>
          <w:p w14:paraId="2190A45F" w14:textId="77777777" w:rsidR="00970D50" w:rsidRPr="00970D50" w:rsidRDefault="00970D50" w:rsidP="00970D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970D50">
              <w:rPr>
                <w:bCs/>
              </w:rPr>
              <w:t>true</w:t>
            </w:r>
          </w:p>
          <w:p w14:paraId="44FE95E5" w14:textId="77777777" w:rsidR="00970D50" w:rsidRPr="00970D50" w:rsidRDefault="00970D50" w:rsidP="00970D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970D50">
              <w:rPr>
                <w:bCs/>
              </w:rPr>
              <w:t>false</w:t>
            </w:r>
          </w:p>
          <w:p w14:paraId="75C953AC" w14:textId="77777777" w:rsidR="00970D50" w:rsidRPr="00970D50" w:rsidRDefault="00970D50" w:rsidP="00970D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0D50">
              <w:rPr>
                <w:bCs/>
              </w:rPr>
              <w:t>true</w:t>
            </w:r>
          </w:p>
        </w:tc>
        <w:tc>
          <w:tcPr>
            <w:tcW w:w="190" w:type="dxa"/>
            <w:hideMark/>
          </w:tcPr>
          <w:p w14:paraId="479BD363" w14:textId="77777777" w:rsidR="00970D50" w:rsidRPr="00970D50" w:rsidRDefault="00970D50" w:rsidP="00970D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970D50">
              <w:rPr>
                <w:bCs/>
                <w:lang w:val="en-US"/>
              </w:rPr>
              <w:t xml:space="preserve">      </w:t>
            </w:r>
          </w:p>
        </w:tc>
        <w:tc>
          <w:tcPr>
            <w:tcW w:w="1985" w:type="dxa"/>
            <w:hideMark/>
          </w:tcPr>
          <w:p w14:paraId="40095801" w14:textId="77777777" w:rsidR="00970D50" w:rsidRPr="00970D50" w:rsidRDefault="00970D50" w:rsidP="00970D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970D50">
              <w:rPr>
                <w:bCs/>
                <w:lang w:val="en-US"/>
              </w:rPr>
              <w:t>[</w:t>
            </w:r>
            <w:r w:rsidRPr="00970D50">
              <w:rPr>
                <w:bCs/>
              </w:rPr>
              <w:t>32</w:t>
            </w:r>
            <w:r w:rsidRPr="00970D50">
              <w:rPr>
                <w:bCs/>
                <w:lang w:val="en-US"/>
              </w:rPr>
              <w:t>,</w:t>
            </w:r>
            <w:r w:rsidRPr="00970D50">
              <w:rPr>
                <w:bCs/>
              </w:rPr>
              <w:t>2</w:t>
            </w:r>
            <w:r w:rsidRPr="00970D50">
              <w:rPr>
                <w:bCs/>
                <w:lang w:val="en-US"/>
              </w:rPr>
              <w:t>,</w:t>
            </w:r>
            <w:r w:rsidRPr="00970D50">
              <w:rPr>
                <w:bCs/>
              </w:rPr>
              <w:t>232</w:t>
            </w:r>
            <w:r w:rsidRPr="00970D50">
              <w:rPr>
                <w:bCs/>
                <w:lang w:val="en-US"/>
              </w:rPr>
              <w:t>,</w:t>
            </w:r>
            <w:r w:rsidRPr="00970D50">
              <w:rPr>
                <w:bCs/>
              </w:rPr>
              <w:t>1010</w:t>
            </w:r>
            <w:r w:rsidRPr="00970D50">
              <w:rPr>
                <w:bCs/>
                <w:lang w:val="en-US"/>
              </w:rPr>
              <w:t>]</w:t>
            </w:r>
          </w:p>
        </w:tc>
        <w:tc>
          <w:tcPr>
            <w:tcW w:w="775" w:type="dxa"/>
            <w:hideMark/>
          </w:tcPr>
          <w:p w14:paraId="4181EC70" w14:textId="77777777" w:rsidR="00970D50" w:rsidRPr="00970D50" w:rsidRDefault="00970D50" w:rsidP="00970D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970D50">
              <w:rPr>
                <w:bCs/>
              </w:rPr>
              <w:t>false</w:t>
            </w:r>
          </w:p>
          <w:p w14:paraId="305868DE" w14:textId="77777777" w:rsidR="00970D50" w:rsidRPr="00970D50" w:rsidRDefault="00970D50" w:rsidP="00970D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970D50">
              <w:rPr>
                <w:bCs/>
              </w:rPr>
              <w:t>true</w:t>
            </w:r>
          </w:p>
          <w:p w14:paraId="4ABBE0DE" w14:textId="77777777" w:rsidR="00970D50" w:rsidRPr="00970D50" w:rsidRDefault="00970D50" w:rsidP="00970D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970D50">
              <w:rPr>
                <w:bCs/>
              </w:rPr>
              <w:t>true</w:t>
            </w:r>
          </w:p>
          <w:p w14:paraId="24AE84C9" w14:textId="77777777" w:rsidR="00970D50" w:rsidRPr="00970D50" w:rsidRDefault="00970D50" w:rsidP="00970D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970D50">
              <w:rPr>
                <w:bCs/>
              </w:rPr>
              <w:t>false</w:t>
            </w:r>
          </w:p>
        </w:tc>
      </w:tr>
    </w:tbl>
    <w:p w14:paraId="7595E4D5" w14:textId="77777777" w:rsidR="00970D50" w:rsidRPr="00970D50" w:rsidRDefault="00970D50" w:rsidP="00970D50">
      <w:pPr>
        <w:pStyle w:val="Heading1"/>
        <w:ind w:left="360"/>
        <w:rPr>
          <w:color w:val="44546A" w:themeColor="text2"/>
          <w:lang w:val="en"/>
        </w:rPr>
      </w:pPr>
      <w:bookmarkStart w:id="5" w:name="_Toc145489480"/>
      <w:r w:rsidRPr="00970D50">
        <w:rPr>
          <w:color w:val="44546A" w:themeColor="text2"/>
          <w:lang w:val="en"/>
        </w:rPr>
        <w:t>Password Validator</w:t>
      </w:r>
      <w:bookmarkEnd w:id="5"/>
    </w:p>
    <w:p w14:paraId="1278AD14" w14:textId="77777777" w:rsidR="00970D50" w:rsidRPr="00970D50" w:rsidRDefault="00970D50" w:rsidP="00970D50">
      <w:r w:rsidRPr="00970D50">
        <w:t xml:space="preserve">Write a </w:t>
      </w:r>
      <w:r w:rsidRPr="00970D50">
        <w:rPr>
          <w:lang w:val="en-US"/>
        </w:rPr>
        <w:t>JS function</w:t>
      </w:r>
      <w:r w:rsidRPr="00970D50">
        <w:t xml:space="preserve"> that checks if a given password is valid. Password rules are:</w:t>
      </w:r>
    </w:p>
    <w:p w14:paraId="3A9488BF" w14:textId="77777777" w:rsidR="00970D50" w:rsidRPr="00970D50" w:rsidRDefault="00970D50" w:rsidP="00970D50">
      <w:pPr>
        <w:numPr>
          <w:ilvl w:val="0"/>
          <w:numId w:val="37"/>
        </w:numPr>
        <w:rPr>
          <w:b/>
        </w:rPr>
      </w:pPr>
      <w:r w:rsidRPr="00970D50">
        <w:rPr>
          <w:b/>
        </w:rPr>
        <w:t>6 – 10 characters (inclusive)</w:t>
      </w:r>
    </w:p>
    <w:p w14:paraId="6F4ECEDE" w14:textId="77777777" w:rsidR="00970D50" w:rsidRPr="00970D50" w:rsidRDefault="00970D50" w:rsidP="00970D50">
      <w:pPr>
        <w:numPr>
          <w:ilvl w:val="0"/>
          <w:numId w:val="37"/>
        </w:numPr>
        <w:rPr>
          <w:b/>
        </w:rPr>
      </w:pPr>
      <w:r w:rsidRPr="00970D50">
        <w:rPr>
          <w:b/>
        </w:rPr>
        <w:t>Consists only of letters and digits</w:t>
      </w:r>
    </w:p>
    <w:p w14:paraId="3D62FF6D" w14:textId="77777777" w:rsidR="00970D50" w:rsidRPr="00970D50" w:rsidRDefault="00970D50" w:rsidP="00970D50">
      <w:pPr>
        <w:numPr>
          <w:ilvl w:val="0"/>
          <w:numId w:val="37"/>
        </w:numPr>
        <w:rPr>
          <w:b/>
        </w:rPr>
      </w:pPr>
      <w:r w:rsidRPr="00970D50">
        <w:rPr>
          <w:b/>
        </w:rPr>
        <w:t xml:space="preserve">Have at least 2 digits </w:t>
      </w:r>
    </w:p>
    <w:p w14:paraId="19EDDE47" w14:textId="77777777" w:rsidR="00970D50" w:rsidRPr="00970D50" w:rsidRDefault="00970D50" w:rsidP="00970D50">
      <w:r w:rsidRPr="00970D50">
        <w:t xml:space="preserve">If a password is valid print </w:t>
      </w:r>
      <w:r w:rsidRPr="00970D50">
        <w:rPr>
          <w:lang w:val="en-US"/>
        </w:rPr>
        <w:t>"</w:t>
      </w:r>
      <w:r w:rsidRPr="00970D50">
        <w:t>Password is valid</w:t>
      </w:r>
      <w:r w:rsidRPr="00970D50">
        <w:rPr>
          <w:lang w:val="en-US"/>
        </w:rPr>
        <w:t>"</w:t>
      </w:r>
      <w:r w:rsidRPr="00970D50">
        <w:t>. If it is not valid, for every unfulfilled rule print a message:</w:t>
      </w:r>
    </w:p>
    <w:p w14:paraId="55750FED" w14:textId="77777777" w:rsidR="00970D50" w:rsidRPr="00970D50" w:rsidRDefault="00970D50" w:rsidP="00970D50">
      <w:pPr>
        <w:numPr>
          <w:ilvl w:val="0"/>
          <w:numId w:val="38"/>
        </w:numPr>
        <w:rPr>
          <w:b/>
        </w:rPr>
      </w:pPr>
      <w:r w:rsidRPr="00970D50">
        <w:rPr>
          <w:b/>
        </w:rPr>
        <w:t>"Password must be between 6 and 10 characters"</w:t>
      </w:r>
    </w:p>
    <w:p w14:paraId="06F0D18A" w14:textId="77777777" w:rsidR="00970D50" w:rsidRPr="00970D50" w:rsidRDefault="00970D50" w:rsidP="00970D50">
      <w:pPr>
        <w:numPr>
          <w:ilvl w:val="0"/>
          <w:numId w:val="38"/>
        </w:numPr>
        <w:rPr>
          <w:b/>
        </w:rPr>
      </w:pPr>
      <w:r w:rsidRPr="00970D50">
        <w:rPr>
          <w:b/>
        </w:rPr>
        <w:t>"Password must consist only of letters and digits"</w:t>
      </w:r>
    </w:p>
    <w:p w14:paraId="5FA357D3" w14:textId="73DE5206" w:rsidR="00970D50" w:rsidRDefault="00970D50" w:rsidP="00970D50">
      <w:pPr>
        <w:numPr>
          <w:ilvl w:val="0"/>
          <w:numId w:val="38"/>
        </w:numPr>
        <w:rPr>
          <w:b/>
        </w:rPr>
      </w:pPr>
      <w:r w:rsidRPr="00970D50">
        <w:rPr>
          <w:b/>
        </w:rPr>
        <w:t>"Password must have at least 2 digits"</w:t>
      </w:r>
    </w:p>
    <w:p w14:paraId="186D1870" w14:textId="711F7D96" w:rsidR="00970D50" w:rsidRPr="00970D50" w:rsidRDefault="00970D50" w:rsidP="00970D50">
      <w:r w:rsidRPr="00970D50">
        <w:t xml:space="preserve">Write a </w:t>
      </w:r>
      <w:r w:rsidRPr="00970D50">
        <w:rPr>
          <w:lang w:val="en-US"/>
        </w:rPr>
        <w:t>function</w:t>
      </w:r>
      <w:r w:rsidRPr="00970D50">
        <w:t xml:space="preserve"> for each rule.</w:t>
      </w:r>
    </w:p>
    <w:tbl>
      <w:tblPr>
        <w:tblStyle w:val="GridTable1Light-Accent1"/>
        <w:tblW w:w="8577" w:type="dxa"/>
        <w:tblLook w:val="04A0" w:firstRow="1" w:lastRow="0" w:firstColumn="1" w:lastColumn="0" w:noHBand="0" w:noVBand="1"/>
      </w:tblPr>
      <w:tblGrid>
        <w:gridCol w:w="1572"/>
        <w:gridCol w:w="7005"/>
      </w:tblGrid>
      <w:tr w:rsidR="00970D50" w:rsidRPr="00970D50" w14:paraId="5A0FBA71" w14:textId="77777777" w:rsidTr="00970D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hideMark/>
          </w:tcPr>
          <w:p w14:paraId="2C4F51E9" w14:textId="77777777" w:rsidR="00970D50" w:rsidRPr="00970D50" w:rsidRDefault="00970D50" w:rsidP="00970D50">
            <w:pPr>
              <w:spacing w:after="160" w:line="259" w:lineRule="auto"/>
            </w:pPr>
            <w:r w:rsidRPr="00970D50">
              <w:lastRenderedPageBreak/>
              <w:t>Input</w:t>
            </w:r>
          </w:p>
        </w:tc>
        <w:tc>
          <w:tcPr>
            <w:tcW w:w="7681" w:type="dxa"/>
            <w:hideMark/>
          </w:tcPr>
          <w:p w14:paraId="7A062D96" w14:textId="77777777" w:rsidR="00970D50" w:rsidRPr="00970D50" w:rsidRDefault="00970D50" w:rsidP="00970D5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0D50">
              <w:t>Output</w:t>
            </w:r>
          </w:p>
        </w:tc>
      </w:tr>
      <w:tr w:rsidR="00970D50" w:rsidRPr="00970D50" w14:paraId="5189DE25" w14:textId="77777777" w:rsidTr="00970D50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hideMark/>
          </w:tcPr>
          <w:p w14:paraId="28707112" w14:textId="567E0C35" w:rsidR="00970D50" w:rsidRPr="00970D50" w:rsidRDefault="00970D50" w:rsidP="00970D50">
            <w:pPr>
              <w:spacing w:after="160" w:line="259" w:lineRule="auto"/>
              <w:rPr>
                <w:lang w:val="en-US"/>
              </w:rPr>
            </w:pPr>
            <w:r w:rsidRPr="00970D50">
              <w:rPr>
                <w:lang w:val="en-US"/>
              </w:rPr>
              <w:t>'</w:t>
            </w:r>
            <w:r>
              <w:rPr>
                <w:lang w:val="en-US"/>
              </w:rPr>
              <w:t>pass</w:t>
            </w:r>
            <w:r w:rsidRPr="00970D50">
              <w:rPr>
                <w:lang w:val="en-US"/>
              </w:rPr>
              <w:t>'</w:t>
            </w:r>
          </w:p>
        </w:tc>
        <w:tc>
          <w:tcPr>
            <w:tcW w:w="7681" w:type="dxa"/>
            <w:hideMark/>
          </w:tcPr>
          <w:p w14:paraId="7CAE8837" w14:textId="77777777" w:rsidR="00970D50" w:rsidRPr="00970D50" w:rsidRDefault="00970D50" w:rsidP="00970D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0D50">
              <w:t>Password must be between 6 and 10 characters</w:t>
            </w:r>
          </w:p>
          <w:p w14:paraId="4EACAD86" w14:textId="77777777" w:rsidR="00970D50" w:rsidRPr="00970D50" w:rsidRDefault="00970D50" w:rsidP="00970D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0D50">
              <w:t>Password must have at least 2 digits</w:t>
            </w:r>
          </w:p>
        </w:tc>
      </w:tr>
      <w:tr w:rsidR="00970D50" w:rsidRPr="00970D50" w14:paraId="2463A66F" w14:textId="77777777" w:rsidTr="00970D50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hideMark/>
          </w:tcPr>
          <w:p w14:paraId="311C23EF" w14:textId="77E58676" w:rsidR="00970D50" w:rsidRPr="00970D50" w:rsidRDefault="00970D50" w:rsidP="00970D50">
            <w:pPr>
              <w:spacing w:after="160" w:line="259" w:lineRule="auto"/>
              <w:rPr>
                <w:lang w:val="en-US"/>
              </w:rPr>
            </w:pPr>
            <w:r w:rsidRPr="00970D50">
              <w:rPr>
                <w:lang w:val="en-US"/>
              </w:rPr>
              <w:t>'</w:t>
            </w:r>
            <w:r>
              <w:rPr>
                <w:lang w:val="en-US"/>
              </w:rPr>
              <w:t>A</w:t>
            </w:r>
            <w:r w:rsidRPr="00970D50">
              <w:t>Pass123</w:t>
            </w:r>
            <w:r w:rsidRPr="00970D50">
              <w:rPr>
                <w:lang w:val="en-US"/>
              </w:rPr>
              <w:t>'</w:t>
            </w:r>
          </w:p>
        </w:tc>
        <w:tc>
          <w:tcPr>
            <w:tcW w:w="7681" w:type="dxa"/>
            <w:hideMark/>
          </w:tcPr>
          <w:p w14:paraId="1F9B5048" w14:textId="77777777" w:rsidR="00970D50" w:rsidRPr="00970D50" w:rsidRDefault="00970D50" w:rsidP="00970D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0D50">
              <w:t>Password is valid</w:t>
            </w:r>
          </w:p>
        </w:tc>
      </w:tr>
      <w:tr w:rsidR="00970D50" w:rsidRPr="00970D50" w14:paraId="2ACD9518" w14:textId="77777777" w:rsidTr="00970D50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hideMark/>
          </w:tcPr>
          <w:p w14:paraId="1DF4C6B8" w14:textId="77777777" w:rsidR="00970D50" w:rsidRPr="00970D50" w:rsidRDefault="00970D50" w:rsidP="00970D50">
            <w:pPr>
              <w:spacing w:after="160" w:line="259" w:lineRule="auto"/>
              <w:rPr>
                <w:lang w:val="en-US"/>
              </w:rPr>
            </w:pPr>
            <w:r w:rsidRPr="00970D50">
              <w:rPr>
                <w:lang w:val="en-US"/>
              </w:rPr>
              <w:t>'</w:t>
            </w:r>
            <w:r w:rsidRPr="00970D50">
              <w:t>Pa$s$s</w:t>
            </w:r>
            <w:r w:rsidRPr="00970D50">
              <w:rPr>
                <w:lang w:val="en-US"/>
              </w:rPr>
              <w:t>'</w:t>
            </w:r>
          </w:p>
        </w:tc>
        <w:tc>
          <w:tcPr>
            <w:tcW w:w="7681" w:type="dxa"/>
            <w:hideMark/>
          </w:tcPr>
          <w:p w14:paraId="527844E1" w14:textId="77777777" w:rsidR="00970D50" w:rsidRPr="00970D50" w:rsidRDefault="00970D50" w:rsidP="00970D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0D50">
              <w:t>Password must consist only of letters and digits</w:t>
            </w:r>
          </w:p>
          <w:p w14:paraId="6AF742E1" w14:textId="77777777" w:rsidR="00970D50" w:rsidRPr="00970D50" w:rsidRDefault="00970D50" w:rsidP="00970D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0D50">
              <w:t>Password must have at least 2 digits</w:t>
            </w:r>
          </w:p>
        </w:tc>
      </w:tr>
    </w:tbl>
    <w:p w14:paraId="3BA13306" w14:textId="77777777" w:rsidR="00970D50" w:rsidRPr="00970D50" w:rsidRDefault="00970D50" w:rsidP="00970D50">
      <w:pPr>
        <w:pStyle w:val="Heading1"/>
        <w:ind w:left="360"/>
        <w:rPr>
          <w:color w:val="44546A" w:themeColor="text2"/>
          <w:lang w:val="en"/>
        </w:rPr>
      </w:pPr>
      <w:bookmarkStart w:id="6" w:name="_Toc145489481"/>
      <w:r w:rsidRPr="00970D50">
        <w:rPr>
          <w:color w:val="44546A" w:themeColor="text2"/>
          <w:lang w:val="en"/>
        </w:rPr>
        <w:t>Shortest and Longest Word</w:t>
      </w:r>
      <w:bookmarkEnd w:id="6"/>
    </w:p>
    <w:p w14:paraId="322F46DF" w14:textId="77777777" w:rsidR="00970D50" w:rsidRPr="00970D50" w:rsidRDefault="00970D50" w:rsidP="00970D50">
      <w:r w:rsidRPr="00970D50">
        <w:t xml:space="preserve">You will receive a </w:t>
      </w:r>
      <w:r w:rsidRPr="00970D50">
        <w:rPr>
          <w:b/>
        </w:rPr>
        <w:t>single string.</w:t>
      </w:r>
      <w:r w:rsidRPr="00970D50">
        <w:t xml:space="preserve"> This string will be a sentence. Your task here is to create</w:t>
      </w:r>
      <w:r w:rsidRPr="00970D50">
        <w:rPr>
          <w:lang w:val="en-US"/>
        </w:rPr>
        <w:t xml:space="preserve"> JS</w:t>
      </w:r>
      <w:r w:rsidRPr="00970D50">
        <w:t xml:space="preserve"> function to find:</w:t>
      </w:r>
    </w:p>
    <w:p w14:paraId="5ABE9CBF" w14:textId="77777777" w:rsidR="00970D50" w:rsidRPr="00970D50" w:rsidRDefault="00970D50" w:rsidP="00970D50">
      <w:pPr>
        <w:rPr>
          <w:lang w:val="en-US"/>
        </w:rPr>
      </w:pPr>
      <w:r w:rsidRPr="00970D50">
        <w:t xml:space="preserve">The </w:t>
      </w:r>
      <w:r w:rsidRPr="00970D50">
        <w:rPr>
          <w:b/>
        </w:rPr>
        <w:t>longest</w:t>
      </w:r>
      <w:r w:rsidRPr="00970D50">
        <w:t xml:space="preserve"> and the </w:t>
      </w:r>
      <w:r w:rsidRPr="00970D50">
        <w:rPr>
          <w:b/>
        </w:rPr>
        <w:t>shortest</w:t>
      </w:r>
      <w:r w:rsidRPr="00970D50">
        <w:t xml:space="preserve"> word in that sentence. If two words have </w:t>
      </w:r>
      <w:r w:rsidRPr="00970D50">
        <w:rPr>
          <w:b/>
        </w:rPr>
        <w:t>equal length</w:t>
      </w:r>
      <w:r w:rsidRPr="00970D50">
        <w:t xml:space="preserve"> </w:t>
      </w:r>
      <w:r w:rsidRPr="00970D50">
        <w:rPr>
          <w:lang w:val="en-US"/>
        </w:rPr>
        <w:t xml:space="preserve">take the first occurrence. </w:t>
      </w:r>
    </w:p>
    <w:p w14:paraId="5D902D04" w14:textId="77777777" w:rsidR="00970D50" w:rsidRPr="00970D50" w:rsidRDefault="00970D50" w:rsidP="00970D50">
      <w:pPr>
        <w:rPr>
          <w:b/>
        </w:rPr>
      </w:pPr>
      <w:r w:rsidRPr="00970D50">
        <w:rPr>
          <w:b/>
        </w:rPr>
        <w:t>Examples</w:t>
      </w:r>
    </w:p>
    <w:tbl>
      <w:tblPr>
        <w:tblStyle w:val="GridTable1Light-Accent1"/>
        <w:tblW w:w="9705" w:type="dxa"/>
        <w:tblLayout w:type="fixed"/>
        <w:tblLook w:val="04A0" w:firstRow="1" w:lastRow="0" w:firstColumn="1" w:lastColumn="0" w:noHBand="0" w:noVBand="1"/>
      </w:tblPr>
      <w:tblGrid>
        <w:gridCol w:w="6616"/>
        <w:gridCol w:w="3089"/>
      </w:tblGrid>
      <w:tr w:rsidR="00970D50" w:rsidRPr="00970D50" w14:paraId="04E1DAE6" w14:textId="77777777" w:rsidTr="00970D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9" w:type="dxa"/>
            <w:hideMark/>
          </w:tcPr>
          <w:p w14:paraId="7F1BE64A" w14:textId="77777777" w:rsidR="00970D50" w:rsidRPr="00970D50" w:rsidRDefault="00970D50" w:rsidP="00970D50">
            <w:pPr>
              <w:spacing w:after="160" w:line="259" w:lineRule="auto"/>
            </w:pPr>
            <w:r w:rsidRPr="00970D50">
              <w:t>Input</w:t>
            </w:r>
          </w:p>
        </w:tc>
        <w:tc>
          <w:tcPr>
            <w:tcW w:w="3090" w:type="dxa"/>
            <w:hideMark/>
          </w:tcPr>
          <w:p w14:paraId="6C5E9E0A" w14:textId="77777777" w:rsidR="00970D50" w:rsidRPr="00970D50" w:rsidRDefault="00970D50" w:rsidP="00970D5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0D50">
              <w:t>Output</w:t>
            </w:r>
          </w:p>
        </w:tc>
      </w:tr>
      <w:tr w:rsidR="00970D50" w:rsidRPr="00970D50" w14:paraId="6E489510" w14:textId="77777777" w:rsidTr="00970D50">
        <w:trPr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9" w:type="dxa"/>
            <w:hideMark/>
          </w:tcPr>
          <w:p w14:paraId="6797675E" w14:textId="04BB2E09" w:rsidR="00970D50" w:rsidRPr="00970D50" w:rsidRDefault="00970D50" w:rsidP="00970D50">
            <w:pPr>
              <w:spacing w:after="160" w:line="259" w:lineRule="auto"/>
            </w:pPr>
            <w:r w:rsidRPr="00970D50">
              <w:t xml:space="preserve">'Hello </w:t>
            </w:r>
            <w:r w:rsidR="00C374DA">
              <w:rPr>
                <w:lang w:val="en-US"/>
              </w:rPr>
              <w:t>how are you today</w:t>
            </w:r>
            <w:r w:rsidRPr="00970D50">
              <w:t>?</w:t>
            </w:r>
            <w:r w:rsidR="00C374DA">
              <w:rPr>
                <w:lang w:val="en-US"/>
              </w:rPr>
              <w:t xml:space="preserve"> I hope you are fine </w:t>
            </w:r>
            <w:r w:rsidRPr="00970D50">
              <w:t>'</w:t>
            </w:r>
          </w:p>
        </w:tc>
        <w:tc>
          <w:tcPr>
            <w:tcW w:w="3090" w:type="dxa"/>
            <w:hideMark/>
          </w:tcPr>
          <w:p w14:paraId="36657BBB" w14:textId="4B839158" w:rsidR="00970D50" w:rsidRPr="00970D50" w:rsidRDefault="00970D50" w:rsidP="00970D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70D50">
              <w:t xml:space="preserve">Longest -&gt; </w:t>
            </w:r>
            <w:r w:rsidR="00C374DA">
              <w:rPr>
                <w:lang w:val="en-US"/>
              </w:rPr>
              <w:t>Hello</w:t>
            </w:r>
            <w:r w:rsidRPr="00970D50">
              <w:br/>
              <w:t xml:space="preserve">Shortest -&gt; </w:t>
            </w:r>
            <w:r w:rsidR="00C374DA">
              <w:rPr>
                <w:lang w:val="en-US"/>
              </w:rPr>
              <w:t>I</w:t>
            </w:r>
          </w:p>
        </w:tc>
      </w:tr>
      <w:tr w:rsidR="00970D50" w:rsidRPr="00970D50" w14:paraId="3764C651" w14:textId="77777777" w:rsidTr="00970D50">
        <w:trPr>
          <w:trHeight w:val="1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9" w:type="dxa"/>
            <w:hideMark/>
          </w:tcPr>
          <w:p w14:paraId="718B88BC" w14:textId="6E72A855" w:rsidR="00970D50" w:rsidRPr="00970D50" w:rsidRDefault="00970D50" w:rsidP="00970D50">
            <w:pPr>
              <w:spacing w:after="160" w:line="259" w:lineRule="auto"/>
              <w:rPr>
                <w:lang w:val="en-US"/>
              </w:rPr>
            </w:pPr>
            <w:r w:rsidRPr="00970D50">
              <w:rPr>
                <w:lang w:val="en-US"/>
              </w:rPr>
              <w:t>'</w:t>
            </w:r>
            <w:r w:rsidRPr="00970D50">
              <w:t>Lorem Ipsum is dummy text of the typesetting industry.</w:t>
            </w:r>
            <w:r w:rsidRPr="00970D50">
              <w:rPr>
                <w:lang w:val="en-US"/>
              </w:rPr>
              <w:t>'</w:t>
            </w:r>
          </w:p>
        </w:tc>
        <w:tc>
          <w:tcPr>
            <w:tcW w:w="3090" w:type="dxa"/>
            <w:hideMark/>
          </w:tcPr>
          <w:p w14:paraId="1109934E" w14:textId="77777777" w:rsidR="00970D50" w:rsidRPr="00970D50" w:rsidRDefault="00970D50" w:rsidP="00970D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0D50">
              <w:t>Longest -&gt; typesetting</w:t>
            </w:r>
            <w:r w:rsidRPr="00970D50">
              <w:br/>
              <w:t>Shortest -&gt; is</w:t>
            </w:r>
          </w:p>
        </w:tc>
      </w:tr>
    </w:tbl>
    <w:p w14:paraId="3018E6FF" w14:textId="77777777" w:rsidR="00970D50" w:rsidRPr="00970D50" w:rsidRDefault="00970D50" w:rsidP="00970D50">
      <w:pPr>
        <w:pStyle w:val="Heading1"/>
        <w:ind w:left="360"/>
        <w:rPr>
          <w:color w:val="44546A" w:themeColor="text2"/>
          <w:lang w:val="en"/>
        </w:rPr>
      </w:pPr>
      <w:bookmarkStart w:id="7" w:name="_Toc145489482"/>
      <w:r w:rsidRPr="00970D50">
        <w:rPr>
          <w:color w:val="44546A" w:themeColor="text2"/>
          <w:lang w:val="en"/>
        </w:rPr>
        <w:t>Perfect Number</w:t>
      </w:r>
      <w:bookmarkEnd w:id="7"/>
      <w:r w:rsidRPr="00970D50">
        <w:rPr>
          <w:color w:val="44546A" w:themeColor="text2"/>
          <w:lang w:val="en"/>
        </w:rPr>
        <w:t xml:space="preserve"> </w:t>
      </w:r>
    </w:p>
    <w:p w14:paraId="466288BF" w14:textId="77777777" w:rsidR="00970D50" w:rsidRPr="00970D50" w:rsidRDefault="00970D50" w:rsidP="00970D50">
      <w:r w:rsidRPr="00970D50">
        <w:t>Write a</w:t>
      </w:r>
      <w:r w:rsidRPr="00970D50">
        <w:rPr>
          <w:lang w:val="en-US"/>
        </w:rPr>
        <w:t xml:space="preserve"> JS</w:t>
      </w:r>
      <w:r w:rsidRPr="00970D50">
        <w:t xml:space="preserve"> function that receive a </w:t>
      </w:r>
      <w:r w:rsidRPr="00970D50">
        <w:rPr>
          <w:b/>
        </w:rPr>
        <w:t>number</w:t>
      </w:r>
      <w:r w:rsidRPr="00970D50">
        <w:t xml:space="preserve"> and return </w:t>
      </w:r>
      <w:r w:rsidRPr="00970D50">
        <w:rPr>
          <w:lang w:val="en-US"/>
        </w:rPr>
        <w:t>if</w:t>
      </w:r>
      <w:r w:rsidRPr="00970D50">
        <w:t xml:space="preserve"> this number is perfect or not.</w:t>
      </w:r>
    </w:p>
    <w:p w14:paraId="4D24E57F" w14:textId="55935681" w:rsidR="00970D50" w:rsidRPr="00970D50" w:rsidRDefault="00970D50" w:rsidP="00970D50">
      <w:r w:rsidRPr="00970D50">
        <w:rPr>
          <w:lang w:val="en-US"/>
        </w:rPr>
        <w:t xml:space="preserve">A </w:t>
      </w:r>
      <w:r w:rsidRPr="00970D50">
        <w:t xml:space="preserve">perfect number is a positive integer that is equal to the </w:t>
      </w:r>
      <w:r w:rsidRPr="00970D50">
        <w:rPr>
          <w:b/>
        </w:rPr>
        <w:t>sum of its proper positive divisors</w:t>
      </w:r>
      <w:r w:rsidRPr="00970D50">
        <w:t xml:space="preserve">. That is the sum of its positive divisors excluding the number itself (also known as its </w:t>
      </w:r>
      <w:r w:rsidRPr="00970D50">
        <w:rPr>
          <w:b/>
        </w:rPr>
        <w:t>aliquot sum</w:t>
      </w:r>
      <w:r w:rsidRPr="00970D50">
        <w:t>).</w:t>
      </w:r>
    </w:p>
    <w:p w14:paraId="1B851860" w14:textId="039A67F8" w:rsidR="00970D50" w:rsidRPr="00970D50" w:rsidRDefault="00970D50" w:rsidP="00970D50">
      <w:r w:rsidRPr="00970D50">
        <w:t xml:space="preserve">Equivalently, a perfect number is a number that is </w:t>
      </w:r>
      <w:r w:rsidRPr="00970D50">
        <w:rPr>
          <w:b/>
        </w:rPr>
        <w:t>half the sum</w:t>
      </w:r>
      <w:r w:rsidRPr="00970D50">
        <w:t xml:space="preserve"> of all of its positive divisors (including itself) =&gt; 6 is a perfect number, because </w:t>
      </w:r>
      <w:r w:rsidRPr="00970D50">
        <w:rPr>
          <w:lang w:val="en-US"/>
        </w:rPr>
        <w:t>it is</w:t>
      </w:r>
      <w:r w:rsidRPr="00970D50">
        <w:t xml:space="preserve"> the sum of 1 + 2 + 3 (all of which are divided without </w:t>
      </w:r>
      <w:r w:rsidR="00C374DA">
        <w:rPr>
          <w:lang w:val="en-US"/>
        </w:rPr>
        <w:t>remainder</w:t>
      </w:r>
      <w:r w:rsidRPr="00970D50">
        <w:t>).</w:t>
      </w:r>
    </w:p>
    <w:p w14:paraId="5C04C92E" w14:textId="77777777" w:rsidR="00970D50" w:rsidRPr="00970D50" w:rsidRDefault="00970D50" w:rsidP="00970D50">
      <w:pPr>
        <w:rPr>
          <w:b/>
        </w:rPr>
      </w:pPr>
      <w:r w:rsidRPr="00970D50">
        <w:rPr>
          <w:b/>
        </w:rPr>
        <w:t>Examples</w:t>
      </w:r>
    </w:p>
    <w:tbl>
      <w:tblPr>
        <w:tblStyle w:val="GridTable1Light-Accent1"/>
        <w:tblW w:w="4485" w:type="dxa"/>
        <w:tblLayout w:type="fixed"/>
        <w:tblLook w:val="04A0" w:firstRow="1" w:lastRow="0" w:firstColumn="1" w:lastColumn="0" w:noHBand="0" w:noVBand="1"/>
      </w:tblPr>
      <w:tblGrid>
        <w:gridCol w:w="1065"/>
        <w:gridCol w:w="3420"/>
      </w:tblGrid>
      <w:tr w:rsidR="00970D50" w:rsidRPr="00970D50" w14:paraId="4C17F55E" w14:textId="77777777" w:rsidTr="00970D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hideMark/>
          </w:tcPr>
          <w:p w14:paraId="3EA6CD4B" w14:textId="77777777" w:rsidR="00970D50" w:rsidRPr="00970D50" w:rsidRDefault="00970D50" w:rsidP="00970D50">
            <w:pPr>
              <w:spacing w:after="160" w:line="259" w:lineRule="auto"/>
            </w:pPr>
            <w:r w:rsidRPr="00970D50">
              <w:t>Input</w:t>
            </w:r>
          </w:p>
        </w:tc>
        <w:tc>
          <w:tcPr>
            <w:tcW w:w="3420" w:type="dxa"/>
            <w:hideMark/>
          </w:tcPr>
          <w:p w14:paraId="201E7916" w14:textId="77777777" w:rsidR="00970D50" w:rsidRPr="00970D50" w:rsidRDefault="00970D50" w:rsidP="00970D5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0D50">
              <w:t>Output</w:t>
            </w:r>
          </w:p>
        </w:tc>
      </w:tr>
      <w:tr w:rsidR="00970D50" w:rsidRPr="00970D50" w14:paraId="3DC94518" w14:textId="77777777" w:rsidTr="00970D50">
        <w:trPr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hideMark/>
          </w:tcPr>
          <w:p w14:paraId="4E2CEFB7" w14:textId="77777777" w:rsidR="00970D50" w:rsidRPr="00970D50" w:rsidRDefault="00970D50" w:rsidP="00970D50">
            <w:pPr>
              <w:spacing w:after="160" w:line="259" w:lineRule="auto"/>
            </w:pPr>
            <w:r w:rsidRPr="00970D50">
              <w:lastRenderedPageBreak/>
              <w:t>6</w:t>
            </w:r>
          </w:p>
        </w:tc>
        <w:tc>
          <w:tcPr>
            <w:tcW w:w="3420" w:type="dxa"/>
            <w:hideMark/>
          </w:tcPr>
          <w:p w14:paraId="2CF50DC8" w14:textId="0A595BB3" w:rsidR="00970D50" w:rsidRPr="00970D50" w:rsidRDefault="00C374DA" w:rsidP="00970D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</w:t>
            </w:r>
            <w:r w:rsidR="00970D50" w:rsidRPr="00970D50">
              <w:t>erfect number!</w:t>
            </w:r>
          </w:p>
          <w:p w14:paraId="501E8460" w14:textId="77777777" w:rsidR="00970D50" w:rsidRPr="00970D50" w:rsidRDefault="00970D50" w:rsidP="00970D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70D50">
              <w:rPr>
                <w:lang w:val="en-US"/>
              </w:rPr>
              <w:t>1 + 2 + 3</w:t>
            </w:r>
          </w:p>
        </w:tc>
      </w:tr>
      <w:tr w:rsidR="00970D50" w:rsidRPr="00970D50" w14:paraId="2976696A" w14:textId="77777777" w:rsidTr="00970D50">
        <w:trPr>
          <w:trHeight w:val="1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hideMark/>
          </w:tcPr>
          <w:p w14:paraId="6D6C8AF9" w14:textId="77777777" w:rsidR="00970D50" w:rsidRPr="00970D50" w:rsidRDefault="00970D50" w:rsidP="00970D50">
            <w:pPr>
              <w:spacing w:after="160" w:line="259" w:lineRule="auto"/>
            </w:pPr>
            <w:r w:rsidRPr="00970D50">
              <w:t>28</w:t>
            </w:r>
          </w:p>
        </w:tc>
        <w:tc>
          <w:tcPr>
            <w:tcW w:w="3420" w:type="dxa"/>
            <w:hideMark/>
          </w:tcPr>
          <w:p w14:paraId="781C69D1" w14:textId="62D15F33" w:rsidR="00970D50" w:rsidRPr="00970D50" w:rsidRDefault="00C374DA" w:rsidP="00970D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</w:t>
            </w:r>
            <w:r w:rsidR="00970D50" w:rsidRPr="00970D50">
              <w:t>erfect number!</w:t>
            </w:r>
          </w:p>
          <w:p w14:paraId="75145E66" w14:textId="77777777" w:rsidR="00970D50" w:rsidRPr="00970D50" w:rsidRDefault="00970D50" w:rsidP="00970D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70D50">
              <w:rPr>
                <w:lang w:val="en-US"/>
              </w:rPr>
              <w:t>1 + 2 + 4 + 7 + 14</w:t>
            </w:r>
          </w:p>
        </w:tc>
      </w:tr>
      <w:tr w:rsidR="00970D50" w:rsidRPr="00970D50" w14:paraId="64D4F1F6" w14:textId="77777777" w:rsidTr="00970D50">
        <w:trPr>
          <w:trHeight w:val="1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hideMark/>
          </w:tcPr>
          <w:p w14:paraId="3EB6D2D0" w14:textId="77777777" w:rsidR="00970D50" w:rsidRPr="00970D50" w:rsidRDefault="00970D50" w:rsidP="00970D50">
            <w:pPr>
              <w:spacing w:after="160" w:line="259" w:lineRule="auto"/>
            </w:pPr>
            <w:r w:rsidRPr="00970D50">
              <w:t>1236498</w:t>
            </w:r>
          </w:p>
        </w:tc>
        <w:tc>
          <w:tcPr>
            <w:tcW w:w="3420" w:type="dxa"/>
            <w:hideMark/>
          </w:tcPr>
          <w:p w14:paraId="06C23E19" w14:textId="77777777" w:rsidR="00970D50" w:rsidRPr="00970D50" w:rsidRDefault="00970D50" w:rsidP="00970D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70D50">
              <w:t>It’s not so perfect</w:t>
            </w:r>
            <w:r w:rsidRPr="00970D50">
              <w:rPr>
                <w:lang w:val="en-US"/>
              </w:rPr>
              <w:t>.</w:t>
            </w:r>
          </w:p>
        </w:tc>
      </w:tr>
    </w:tbl>
    <w:p w14:paraId="58536300" w14:textId="1E1325DB" w:rsidR="00970D50" w:rsidRPr="00970D50" w:rsidRDefault="00C374DA" w:rsidP="00970D50">
      <w:pPr>
        <w:pStyle w:val="Heading1"/>
        <w:ind w:left="360"/>
        <w:rPr>
          <w:color w:val="44546A" w:themeColor="text2"/>
          <w:lang w:val="en"/>
        </w:rPr>
      </w:pPr>
      <w:bookmarkStart w:id="8" w:name="_Toc145489483"/>
      <w:r>
        <w:rPr>
          <w:color w:val="44546A" w:themeColor="text2"/>
          <w:lang w:val="en"/>
        </w:rPr>
        <w:t>Progress</w:t>
      </w:r>
      <w:r w:rsidR="00970D50" w:rsidRPr="00970D50">
        <w:rPr>
          <w:color w:val="44546A" w:themeColor="text2"/>
          <w:lang w:val="en"/>
        </w:rPr>
        <w:t xml:space="preserve"> Bar</w:t>
      </w:r>
      <w:bookmarkEnd w:id="8"/>
    </w:p>
    <w:p w14:paraId="1209E1C7" w14:textId="77777777" w:rsidR="00970D50" w:rsidRPr="00970D50" w:rsidRDefault="00970D50" w:rsidP="00970D50">
      <w:r w:rsidRPr="00970D50">
        <w:t xml:space="preserve">You will receive a </w:t>
      </w:r>
      <w:r w:rsidRPr="00970D50">
        <w:rPr>
          <w:b/>
        </w:rPr>
        <w:t xml:space="preserve">single number </w:t>
      </w:r>
      <w:r w:rsidRPr="00970D50">
        <w:t xml:space="preserve">between 0 and 100 which is divided </w:t>
      </w:r>
      <w:r w:rsidRPr="00970D50">
        <w:rPr>
          <w:lang w:val="en-US"/>
        </w:rPr>
        <w:t>with</w:t>
      </w:r>
      <w:r w:rsidRPr="00970D50">
        <w:t xml:space="preserve"> 10 without residue (0, 10, 20, 30...). </w:t>
      </w:r>
    </w:p>
    <w:p w14:paraId="20273C8D" w14:textId="77777777" w:rsidR="00970D50" w:rsidRPr="00970D50" w:rsidRDefault="00970D50" w:rsidP="00970D50">
      <w:r w:rsidRPr="00970D50">
        <w:t>Your task is to create a</w:t>
      </w:r>
      <w:r w:rsidRPr="00970D50">
        <w:rPr>
          <w:lang w:val="en-US"/>
        </w:rPr>
        <w:t xml:space="preserve"> JS</w:t>
      </w:r>
      <w:r w:rsidRPr="00970D50">
        <w:t xml:space="preserve"> function that visualize</w:t>
      </w:r>
      <w:r w:rsidRPr="00970D50">
        <w:rPr>
          <w:lang w:val="en-US"/>
        </w:rPr>
        <w:t xml:space="preserve"> a</w:t>
      </w:r>
      <w:r w:rsidRPr="00970D50">
        <w:t xml:space="preserve"> </w:t>
      </w:r>
      <w:r w:rsidRPr="00970D50">
        <w:rPr>
          <w:b/>
        </w:rPr>
        <w:t>loading bar</w:t>
      </w:r>
      <w:r w:rsidRPr="00970D50">
        <w:t xml:space="preserve"> depending on that number you </w:t>
      </w:r>
      <w:r w:rsidRPr="00970D50">
        <w:rPr>
          <w:lang w:val="en-US"/>
        </w:rPr>
        <w:t xml:space="preserve">have </w:t>
      </w:r>
      <w:r w:rsidRPr="00970D50">
        <w:t>receive</w:t>
      </w:r>
      <w:r w:rsidRPr="00970D50">
        <w:rPr>
          <w:lang w:val="en-US"/>
        </w:rPr>
        <w:t>d</w:t>
      </w:r>
      <w:r w:rsidRPr="00970D50">
        <w:t xml:space="preserve"> in the input. See examples for more clarity.</w:t>
      </w:r>
    </w:p>
    <w:p w14:paraId="1C4ABBFA" w14:textId="77777777" w:rsidR="00970D50" w:rsidRPr="00970D50" w:rsidRDefault="00970D50" w:rsidP="00970D50">
      <w:pPr>
        <w:rPr>
          <w:b/>
        </w:rPr>
      </w:pPr>
      <w:r w:rsidRPr="00970D50">
        <w:rPr>
          <w:b/>
        </w:rPr>
        <w:t>Examples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2529"/>
        <w:gridCol w:w="3668"/>
      </w:tblGrid>
      <w:tr w:rsidR="00970D50" w:rsidRPr="00970D50" w14:paraId="393940FB" w14:textId="77777777" w:rsidTr="00970D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  <w:hideMark/>
          </w:tcPr>
          <w:p w14:paraId="7A1A159F" w14:textId="77777777" w:rsidR="00970D50" w:rsidRPr="00970D50" w:rsidRDefault="00970D50" w:rsidP="00970D50">
            <w:pPr>
              <w:spacing w:after="160" w:line="259" w:lineRule="auto"/>
            </w:pPr>
            <w:r w:rsidRPr="00970D50">
              <w:t>Input</w:t>
            </w:r>
          </w:p>
        </w:tc>
        <w:tc>
          <w:tcPr>
            <w:tcW w:w="3668" w:type="dxa"/>
            <w:hideMark/>
          </w:tcPr>
          <w:p w14:paraId="55BC709E" w14:textId="77777777" w:rsidR="00970D50" w:rsidRPr="00970D50" w:rsidRDefault="00970D50" w:rsidP="00970D5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0D50">
              <w:t>Output</w:t>
            </w:r>
          </w:p>
        </w:tc>
      </w:tr>
      <w:tr w:rsidR="00970D50" w:rsidRPr="00970D50" w14:paraId="79115077" w14:textId="77777777" w:rsidTr="00970D50">
        <w:trPr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  <w:hideMark/>
          </w:tcPr>
          <w:p w14:paraId="647EA005" w14:textId="77777777" w:rsidR="00970D50" w:rsidRPr="00970D50" w:rsidRDefault="00970D50" w:rsidP="00970D50">
            <w:pPr>
              <w:spacing w:after="160" w:line="259" w:lineRule="auto"/>
            </w:pPr>
            <w:r w:rsidRPr="00970D50">
              <w:t>30</w:t>
            </w:r>
          </w:p>
        </w:tc>
        <w:tc>
          <w:tcPr>
            <w:tcW w:w="3668" w:type="dxa"/>
            <w:hideMark/>
          </w:tcPr>
          <w:p w14:paraId="68CDBA8D" w14:textId="77777777" w:rsidR="00970D50" w:rsidRPr="00970D50" w:rsidRDefault="00970D50" w:rsidP="00970D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0D50">
              <w:t>30% [%%%.......]</w:t>
            </w:r>
          </w:p>
          <w:p w14:paraId="377AB227" w14:textId="7D335A33" w:rsidR="00970D50" w:rsidRPr="00970D50" w:rsidRDefault="00C374DA" w:rsidP="00970D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L</w:t>
            </w:r>
            <w:r w:rsidR="00970D50" w:rsidRPr="00970D50">
              <w:t>oading...</w:t>
            </w:r>
          </w:p>
        </w:tc>
      </w:tr>
      <w:tr w:rsidR="00970D50" w:rsidRPr="00970D50" w14:paraId="2803AB82" w14:textId="77777777" w:rsidTr="00970D50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  <w:hideMark/>
          </w:tcPr>
          <w:p w14:paraId="2848DE51" w14:textId="77777777" w:rsidR="00970D50" w:rsidRPr="00970D50" w:rsidRDefault="00970D50" w:rsidP="00970D50">
            <w:pPr>
              <w:spacing w:after="160" w:line="259" w:lineRule="auto"/>
            </w:pPr>
            <w:r w:rsidRPr="00970D50">
              <w:t>50</w:t>
            </w:r>
          </w:p>
        </w:tc>
        <w:tc>
          <w:tcPr>
            <w:tcW w:w="3668" w:type="dxa"/>
            <w:hideMark/>
          </w:tcPr>
          <w:p w14:paraId="0E859149" w14:textId="77777777" w:rsidR="00970D50" w:rsidRPr="00970D50" w:rsidRDefault="00970D50" w:rsidP="00970D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0D50">
              <w:t>50% [%%%%%.....]</w:t>
            </w:r>
          </w:p>
          <w:p w14:paraId="3523586A" w14:textId="04429307" w:rsidR="00970D50" w:rsidRPr="00970D50" w:rsidRDefault="00C374DA" w:rsidP="00970D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L</w:t>
            </w:r>
            <w:r w:rsidR="00970D50" w:rsidRPr="00970D50">
              <w:t>oading...</w:t>
            </w:r>
          </w:p>
        </w:tc>
      </w:tr>
      <w:tr w:rsidR="00970D50" w:rsidRPr="00970D50" w14:paraId="4A6714F7" w14:textId="77777777" w:rsidTr="00970D50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  <w:hideMark/>
          </w:tcPr>
          <w:p w14:paraId="2FD75B44" w14:textId="77777777" w:rsidR="00970D50" w:rsidRPr="00970D50" w:rsidRDefault="00970D50" w:rsidP="00970D50">
            <w:pPr>
              <w:spacing w:after="160" w:line="259" w:lineRule="auto"/>
            </w:pPr>
            <w:r w:rsidRPr="00970D50">
              <w:t>100</w:t>
            </w:r>
          </w:p>
        </w:tc>
        <w:tc>
          <w:tcPr>
            <w:tcW w:w="3668" w:type="dxa"/>
            <w:hideMark/>
          </w:tcPr>
          <w:p w14:paraId="63869197" w14:textId="3C8C3841" w:rsidR="00C374DA" w:rsidRDefault="00C374DA" w:rsidP="00970D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0D50">
              <w:t>[%%%%%%%%%%]</w:t>
            </w:r>
          </w:p>
          <w:p w14:paraId="73D50CA7" w14:textId="6C844EE3" w:rsidR="00970D50" w:rsidRPr="00970D50" w:rsidRDefault="00970D50" w:rsidP="00970D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0D50">
              <w:t>Complete!</w:t>
            </w:r>
          </w:p>
          <w:p w14:paraId="4F535169" w14:textId="234AB428" w:rsidR="00970D50" w:rsidRPr="00970D50" w:rsidRDefault="00970D50" w:rsidP="00970D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F9C302E" w14:textId="77777777" w:rsidR="00970D50" w:rsidRPr="00970D50" w:rsidRDefault="00970D50" w:rsidP="00970D50"/>
    <w:p w14:paraId="55F1367E" w14:textId="1CD1C2FA" w:rsidR="00970D50" w:rsidRPr="00970D50" w:rsidRDefault="00970D50" w:rsidP="00970D50">
      <w:pPr>
        <w:pStyle w:val="Heading1"/>
        <w:ind w:left="360"/>
        <w:rPr>
          <w:color w:val="44546A" w:themeColor="text2"/>
          <w:lang w:val="en"/>
        </w:rPr>
      </w:pPr>
      <w:bookmarkStart w:id="9" w:name="_Toc145489484"/>
      <w:r w:rsidRPr="00970D50">
        <w:rPr>
          <w:color w:val="44546A" w:themeColor="text2"/>
          <w:lang w:val="en"/>
        </w:rPr>
        <w:t>Factorial Division</w:t>
      </w:r>
      <w:bookmarkEnd w:id="9"/>
    </w:p>
    <w:p w14:paraId="21C45B43" w14:textId="77777777" w:rsidR="00970D50" w:rsidRPr="00970D50" w:rsidRDefault="00970D50" w:rsidP="00970D50">
      <w:r w:rsidRPr="00970D50">
        <w:rPr>
          <w:lang w:val="en-US"/>
        </w:rPr>
        <w:t xml:space="preserve">Write a JS Function that </w:t>
      </w:r>
      <w:r w:rsidRPr="00970D50">
        <w:t xml:space="preserve">reaceives </w:t>
      </w:r>
      <w:r w:rsidRPr="00970D50">
        <w:rPr>
          <w:b/>
        </w:rPr>
        <w:t xml:space="preserve">two </w:t>
      </w:r>
      <w:r w:rsidRPr="00970D50">
        <w:t xml:space="preserve">integer numbers. Calculate </w:t>
      </w:r>
      <w:hyperlink r:id="rId8" w:history="1">
        <w:r w:rsidRPr="00970D50">
          <w:rPr>
            <w:rStyle w:val="Hyperlink"/>
          </w:rPr>
          <w:t>factorial</w:t>
        </w:r>
      </w:hyperlink>
      <w:r w:rsidRPr="00970D50">
        <w:t xml:space="preserve"> of each number. </w:t>
      </w:r>
      <w:r w:rsidRPr="00970D50">
        <w:rPr>
          <w:lang w:val="en-GB"/>
        </w:rPr>
        <w:t xml:space="preserve">Divide the first result by the second and print the division formatted </w:t>
      </w:r>
      <w:r w:rsidRPr="00970D50">
        <w:t xml:space="preserve">to the </w:t>
      </w:r>
      <w:r w:rsidRPr="00970D50">
        <w:rPr>
          <w:b/>
        </w:rPr>
        <w:t>second decimal</w:t>
      </w:r>
      <w:r w:rsidRPr="00970D50">
        <w:t xml:space="preserve"> point.</w:t>
      </w:r>
    </w:p>
    <w:p w14:paraId="04EDEADE" w14:textId="77777777" w:rsidR="00970D50" w:rsidRPr="00970D50" w:rsidRDefault="00970D50" w:rsidP="00970D50">
      <w:pPr>
        <w:rPr>
          <w:b/>
        </w:rPr>
      </w:pPr>
      <w:r w:rsidRPr="00970D50">
        <w:rPr>
          <w:b/>
        </w:rPr>
        <w:t>Examples</w:t>
      </w:r>
    </w:p>
    <w:tbl>
      <w:tblPr>
        <w:tblStyle w:val="GridTable1Light-Accent1"/>
        <w:tblW w:w="3930" w:type="dxa"/>
        <w:tblLook w:val="04A0" w:firstRow="1" w:lastRow="0" w:firstColumn="1" w:lastColumn="0" w:noHBand="0" w:noVBand="1"/>
      </w:tblPr>
      <w:tblGrid>
        <w:gridCol w:w="904"/>
        <w:gridCol w:w="1071"/>
        <w:gridCol w:w="222"/>
        <w:gridCol w:w="904"/>
        <w:gridCol w:w="1071"/>
      </w:tblGrid>
      <w:tr w:rsidR="00970D50" w:rsidRPr="00970D50" w14:paraId="1D8BD698" w14:textId="77777777" w:rsidTr="00970D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hideMark/>
          </w:tcPr>
          <w:p w14:paraId="3657EBBD" w14:textId="77777777" w:rsidR="00970D50" w:rsidRPr="00970D50" w:rsidRDefault="00970D50" w:rsidP="00970D50">
            <w:pPr>
              <w:spacing w:after="160" w:line="259" w:lineRule="auto"/>
            </w:pPr>
            <w:r w:rsidRPr="00970D50">
              <w:t>Input</w:t>
            </w:r>
          </w:p>
        </w:tc>
        <w:tc>
          <w:tcPr>
            <w:tcW w:w="936" w:type="dxa"/>
            <w:hideMark/>
          </w:tcPr>
          <w:p w14:paraId="65FB8820" w14:textId="77777777" w:rsidR="00970D50" w:rsidRPr="00970D50" w:rsidRDefault="00970D50" w:rsidP="00970D5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0D50">
              <w:t>Output</w:t>
            </w:r>
          </w:p>
        </w:tc>
        <w:tc>
          <w:tcPr>
            <w:tcW w:w="520" w:type="dxa"/>
          </w:tcPr>
          <w:p w14:paraId="7DA224FD" w14:textId="77777777" w:rsidR="00970D50" w:rsidRPr="00970D50" w:rsidRDefault="00970D50" w:rsidP="00970D5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9" w:type="dxa"/>
            <w:hideMark/>
          </w:tcPr>
          <w:p w14:paraId="5071F74B" w14:textId="77777777" w:rsidR="00970D50" w:rsidRPr="00970D50" w:rsidRDefault="00970D50" w:rsidP="00970D5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0D50">
              <w:t>Input</w:t>
            </w:r>
          </w:p>
        </w:tc>
        <w:tc>
          <w:tcPr>
            <w:tcW w:w="936" w:type="dxa"/>
            <w:hideMark/>
          </w:tcPr>
          <w:p w14:paraId="3F28DBFA" w14:textId="77777777" w:rsidR="00970D50" w:rsidRPr="00970D50" w:rsidRDefault="00970D50" w:rsidP="00970D5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0D50">
              <w:t>Output</w:t>
            </w:r>
          </w:p>
        </w:tc>
      </w:tr>
      <w:tr w:rsidR="00970D50" w:rsidRPr="00970D50" w14:paraId="31563CAC" w14:textId="77777777" w:rsidTr="00970D50">
        <w:trPr>
          <w:trHeight w:val="1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</w:tcPr>
          <w:p w14:paraId="18B457B8" w14:textId="77777777" w:rsidR="00970D50" w:rsidRPr="00970D50" w:rsidRDefault="00970D50" w:rsidP="00970D50">
            <w:pPr>
              <w:spacing w:after="160" w:line="259" w:lineRule="auto"/>
            </w:pPr>
            <w:r w:rsidRPr="00970D50">
              <w:lastRenderedPageBreak/>
              <w:t>5</w:t>
            </w:r>
          </w:p>
          <w:p w14:paraId="5995E0CB" w14:textId="77777777" w:rsidR="00970D50" w:rsidRPr="00970D50" w:rsidRDefault="00970D50" w:rsidP="00970D50">
            <w:pPr>
              <w:spacing w:after="160" w:line="259" w:lineRule="auto"/>
            </w:pPr>
            <w:r w:rsidRPr="00970D50">
              <w:t>2</w:t>
            </w:r>
          </w:p>
          <w:p w14:paraId="65DDB95D" w14:textId="77777777" w:rsidR="00970D50" w:rsidRPr="00970D50" w:rsidRDefault="00970D50" w:rsidP="00970D50">
            <w:pPr>
              <w:spacing w:after="160" w:line="259" w:lineRule="auto"/>
            </w:pPr>
          </w:p>
        </w:tc>
        <w:tc>
          <w:tcPr>
            <w:tcW w:w="936" w:type="dxa"/>
            <w:hideMark/>
          </w:tcPr>
          <w:p w14:paraId="061D1B07" w14:textId="77777777" w:rsidR="00970D50" w:rsidRPr="00970D50" w:rsidRDefault="00970D50" w:rsidP="00970D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0D50">
              <w:rPr>
                <w:bCs/>
              </w:rPr>
              <w:t>60.00</w:t>
            </w:r>
          </w:p>
        </w:tc>
        <w:tc>
          <w:tcPr>
            <w:tcW w:w="520" w:type="dxa"/>
          </w:tcPr>
          <w:p w14:paraId="25A280C9" w14:textId="77777777" w:rsidR="00970D50" w:rsidRPr="00970D50" w:rsidRDefault="00970D50" w:rsidP="00970D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769" w:type="dxa"/>
            <w:hideMark/>
          </w:tcPr>
          <w:p w14:paraId="66335D0F" w14:textId="77777777" w:rsidR="00970D50" w:rsidRPr="00970D50" w:rsidRDefault="00970D50" w:rsidP="00970D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970D50">
              <w:rPr>
                <w:bCs/>
              </w:rPr>
              <w:t>6</w:t>
            </w:r>
          </w:p>
          <w:p w14:paraId="5B85F192" w14:textId="77777777" w:rsidR="00970D50" w:rsidRPr="00970D50" w:rsidRDefault="00970D50" w:rsidP="00970D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970D50">
              <w:rPr>
                <w:bCs/>
              </w:rPr>
              <w:t>2</w:t>
            </w:r>
          </w:p>
        </w:tc>
        <w:tc>
          <w:tcPr>
            <w:tcW w:w="936" w:type="dxa"/>
            <w:hideMark/>
          </w:tcPr>
          <w:p w14:paraId="3C91682C" w14:textId="77777777" w:rsidR="00970D50" w:rsidRPr="00970D50" w:rsidRDefault="00970D50" w:rsidP="00970D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970D50">
              <w:rPr>
                <w:bCs/>
              </w:rPr>
              <w:t>360.00</w:t>
            </w:r>
          </w:p>
        </w:tc>
      </w:tr>
    </w:tbl>
    <w:p w14:paraId="54626069" w14:textId="77777777" w:rsidR="00970D50" w:rsidRPr="00970D50" w:rsidRDefault="00970D50" w:rsidP="00970D50">
      <w:pPr>
        <w:rPr>
          <w:b/>
          <w:lang w:val="en-US"/>
        </w:rPr>
      </w:pPr>
      <w:r w:rsidRPr="00970D50">
        <w:rPr>
          <w:b/>
          <w:lang w:val="en-US"/>
        </w:rPr>
        <w:t>Hints</w:t>
      </w:r>
    </w:p>
    <w:p w14:paraId="5D197263" w14:textId="77777777" w:rsidR="00970D50" w:rsidRPr="00970D50" w:rsidRDefault="00970D50" w:rsidP="00970D50">
      <w:r w:rsidRPr="00970D50">
        <w:rPr>
          <w:lang w:val="en-US"/>
        </w:rPr>
        <w:t xml:space="preserve">Try to use </w:t>
      </w:r>
      <w:hyperlink r:id="rId9" w:history="1">
        <w:r w:rsidRPr="00970D50">
          <w:rPr>
            <w:rStyle w:val="Hyperlink"/>
          </w:rPr>
          <w:t>recursion</w:t>
        </w:r>
      </w:hyperlink>
    </w:p>
    <w:sectPr w:rsidR="00970D50" w:rsidRPr="00970D50" w:rsidSect="00F056B1">
      <w:headerReference w:type="default" r:id="rId10"/>
      <w:footerReference w:type="default" r:id="rId11"/>
      <w:pgSz w:w="11906" w:h="16838" w:code="9"/>
      <w:pgMar w:top="1702" w:right="720" w:bottom="1418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DE296" w14:textId="77777777" w:rsidR="009A11E1" w:rsidRDefault="009A11E1" w:rsidP="005C51EB">
      <w:pPr>
        <w:spacing w:after="0" w:line="240" w:lineRule="auto"/>
      </w:pPr>
      <w:r>
        <w:rPr>
          <w:lang w:val="en"/>
        </w:rPr>
        <w:separator/>
      </w:r>
    </w:p>
  </w:endnote>
  <w:endnote w:type="continuationSeparator" w:id="0">
    <w:p w14:paraId="71555D1F" w14:textId="77777777" w:rsidR="009A11E1" w:rsidRDefault="009A11E1" w:rsidP="005C51EB">
      <w:pPr>
        <w:spacing w:after="0" w:line="240" w:lineRule="auto"/>
      </w:pPr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Condensed Light">
    <w:charset w:val="00"/>
    <w:family w:val="auto"/>
    <w:pitch w:val="variable"/>
    <w:sig w:usb0="E0000AFF" w:usb1="5000217F" w:usb2="00000021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3CA97" w14:textId="77777777" w:rsidR="00B94F19" w:rsidRDefault="00B94F19">
    <w:pPr>
      <w:pStyle w:val="Footer"/>
    </w:pPr>
    <w:r>
      <w:rPr>
        <w:noProof/>
        <w:lang w:val="en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06B2C1F7" wp14:editId="12C7CCA4">
              <wp:simplePos x="0" y="0"/>
              <wp:positionH relativeFrom="column">
                <wp:posOffset>45720</wp:posOffset>
              </wp:positionH>
              <wp:positionV relativeFrom="paragraph">
                <wp:posOffset>93980</wp:posOffset>
              </wp:positionV>
              <wp:extent cx="2360930" cy="29527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2952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C6E07BA" w14:textId="77777777" w:rsidR="00B94F19" w:rsidRPr="002A3478" w:rsidRDefault="00B94F19">
                          <w:pPr>
                            <w:rPr>
                              <w:rFonts w:ascii="Montserrat" w:hAnsi="Montserrat"/>
                              <w:color w:val="12093D"/>
                              <w:sz w:val="18"/>
                              <w:lang w:val="en-US"/>
                            </w:rPr>
                          </w:pPr>
                          <w:r w:rsidRPr="002A3478">
                            <w:rPr>
                              <w:color w:val="12093D"/>
                              <w:sz w:val="18"/>
                              <w:lang w:val="en"/>
                            </w:rPr>
                            <w:t>sirma.com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B2C1F7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.6pt;margin-top:7.4pt;width:185.9pt;height:23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" filled="f" stroked="f">
              <v:textbox>
                <w:txbxContent>
                  <w:p w14:paraId="0C6E07BA" w14:textId="77777777" w:rsidR="00B94F19" w:rsidRPr="002A3478" w:rsidRDefault="00B94F19">
                    <w:pPr>
                      <w:rPr>
                        <w:rFonts w:ascii="Montserrat" w:hAnsi="Montserrat"/>
                        <w:color w:val="12093D"/>
                        <w:sz w:val="18"/>
                        <w:lang w:val="en-US"/>
                      </w:rPr>
                    </w:pPr>
                    <w:r w:rsidRPr="002A3478">
                      <w:rPr>
                        <w:color w:val="12093D"/>
                        <w:sz w:val="18"/>
                        <w:lang w:val="en"/>
                      </w:rPr>
                      <w:t>sirma.com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61780" w14:textId="77777777" w:rsidR="009A11E1" w:rsidRDefault="009A11E1" w:rsidP="005C51EB">
      <w:pPr>
        <w:spacing w:after="0" w:line="240" w:lineRule="auto"/>
      </w:pPr>
      <w:r>
        <w:rPr>
          <w:lang w:val="en"/>
        </w:rPr>
        <w:separator/>
      </w:r>
    </w:p>
  </w:footnote>
  <w:footnote w:type="continuationSeparator" w:id="0">
    <w:p w14:paraId="34E96666" w14:textId="77777777" w:rsidR="009A11E1" w:rsidRDefault="009A11E1" w:rsidP="005C51EB">
      <w:pPr>
        <w:spacing w:after="0" w:line="240" w:lineRule="auto"/>
      </w:pPr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F685C" w14:textId="77777777" w:rsidR="005C51EB" w:rsidRDefault="00166336">
    <w:pPr>
      <w:pStyle w:val="Header"/>
    </w:pPr>
    <w:r>
      <w:rPr>
        <w:noProof/>
        <w:lang w:val="en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391AD43" wp14:editId="76B0A726">
              <wp:simplePos x="0" y="0"/>
              <wp:positionH relativeFrom="margin">
                <wp:align>right</wp:align>
              </wp:positionH>
              <wp:positionV relativeFrom="paragraph">
                <wp:posOffset>-133985</wp:posOffset>
              </wp:positionV>
              <wp:extent cx="3599815" cy="661670"/>
              <wp:effectExtent l="0" t="0" r="0" b="5080"/>
              <wp:wrapSquare wrapText="bothSides"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9815" cy="6616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60273FE" w14:textId="77777777" w:rsidR="006F0845" w:rsidRPr="00166336" w:rsidRDefault="00110929" w:rsidP="00323286">
                          <w:pPr>
                            <w:tabs>
                              <w:tab w:val="left" w:pos="284"/>
                              <w:tab w:val="left" w:pos="2160"/>
                              <w:tab w:val="left" w:pos="2430"/>
                            </w:tabs>
                            <w:spacing w:after="0" w:line="280" w:lineRule="exact"/>
                            <w:rPr>
                              <w:rFonts w:ascii="Montserrat" w:hAnsi="Montserrat"/>
                              <w:color w:val="12093D"/>
                              <w:sz w:val="16"/>
                              <w:lang w:val="en-US"/>
                            </w:rPr>
                          </w:pPr>
                          <w:r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>e:</w:t>
                          </w:r>
                          <w:r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ab/>
                          </w:r>
                          <w:r w:rsidR="00B94F19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>office@sirma.bg</w:t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ab/>
                          </w:r>
                          <w:r w:rsidR="006F0845"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>a:</w:t>
                          </w:r>
                          <w:r w:rsidR="006F0845"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ab/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>135 Tsarigradsko Shosse, blvd.</w:t>
                          </w:r>
                        </w:p>
                        <w:p w14:paraId="77288487" w14:textId="77777777" w:rsidR="00B94F19" w:rsidRPr="00166336" w:rsidRDefault="00110929" w:rsidP="00323286">
                          <w:pPr>
                            <w:tabs>
                              <w:tab w:val="left" w:pos="284"/>
                              <w:tab w:val="left" w:pos="2160"/>
                              <w:tab w:val="left" w:pos="2430"/>
                            </w:tabs>
                            <w:spacing w:after="0" w:line="280" w:lineRule="exact"/>
                            <w:rPr>
                              <w:rFonts w:ascii="Montserrat" w:hAnsi="Montserrat"/>
                              <w:color w:val="12093D"/>
                              <w:sz w:val="16"/>
                              <w:lang w:val="en-US"/>
                            </w:rPr>
                          </w:pPr>
                          <w:r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>m:</w:t>
                          </w:r>
                          <w:r w:rsidR="006F0845"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ab/>
                          </w:r>
                          <w:r w:rsidR="00B94F19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>+359 2 9768310</w:t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ab/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ab/>
                            <w:t>1784 Sofia, Bulgaria</w:t>
                          </w:r>
                        </w:p>
                        <w:p w14:paraId="68712427" w14:textId="77777777" w:rsidR="00B94F19" w:rsidRPr="00166336" w:rsidRDefault="00B94F19" w:rsidP="00166336">
                          <w:pPr>
                            <w:tabs>
                              <w:tab w:val="left" w:pos="2340"/>
                              <w:tab w:val="left" w:pos="2610"/>
                            </w:tabs>
                            <w:rPr>
                              <w:rFonts w:ascii="Montserrat" w:hAnsi="Montserrat"/>
                              <w:color w:val="12093D"/>
                              <w:lang w:val="en-US"/>
                            </w:rPr>
                          </w:pPr>
                        </w:p>
                        <w:p w14:paraId="5784E8C6" w14:textId="77777777" w:rsidR="00B94F19" w:rsidRPr="00166336" w:rsidRDefault="00B94F19" w:rsidP="00166336">
                          <w:pPr>
                            <w:tabs>
                              <w:tab w:val="left" w:pos="2340"/>
                              <w:tab w:val="left" w:pos="2610"/>
                            </w:tabs>
                            <w:rPr>
                              <w:rFonts w:ascii="Montserrat" w:hAnsi="Montserrat"/>
                              <w:color w:val="12093D"/>
                              <w:lang w:val="en-US"/>
                            </w:rPr>
                          </w:pPr>
                        </w:p>
                        <w:p w14:paraId="20E2D065" w14:textId="77777777" w:rsidR="00B94F19" w:rsidRPr="00166336" w:rsidRDefault="00B94F19" w:rsidP="00166336">
                          <w:pPr>
                            <w:tabs>
                              <w:tab w:val="left" w:pos="2340"/>
                              <w:tab w:val="left" w:pos="2610"/>
                            </w:tabs>
                            <w:rPr>
                              <w:rFonts w:ascii="Montserrat" w:hAnsi="Montserrat"/>
                              <w:color w:val="12093D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91AD4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32.25pt;margin-top:-10.55pt;width:283.45pt;height:52.1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" filled="f" stroked="f">
              <v:textbox>
                <w:txbxContent>
                  <w:p w14:paraId="160273FE" w14:textId="77777777" w:rsidR="006F0845" w:rsidRPr="00166336" w:rsidRDefault="00110929" w:rsidP="00323286">
                    <w:pPr>
                      <w:tabs>
                        <w:tab w:val="left" w:pos="284"/>
                        <w:tab w:val="left" w:pos="2160"/>
                        <w:tab w:val="left" w:pos="2430"/>
                      </w:tabs>
                      <w:spacing w:after="0" w:line="280" w:lineRule="exact"/>
                      <w:rPr>
                        <w:rFonts w:ascii="Montserrat" w:hAnsi="Montserrat"/>
                        <w:color w:val="12093D"/>
                        <w:sz w:val="16"/>
                        <w:lang w:val="en-US"/>
                      </w:rPr>
                    </w:pPr>
                    <w:r w:rsidRPr="00166336">
                      <w:rPr>
                        <w:color w:val="98A6B8"/>
                        <w:sz w:val="16"/>
                        <w:lang w:val="en"/>
                      </w:rPr>
                      <w:t>e:</w:t>
                    </w:r>
                    <w:r w:rsidRPr="00166336">
                      <w:rPr>
                        <w:color w:val="98A6B8"/>
                        <w:sz w:val="16"/>
                        <w:lang w:val="en"/>
                      </w:rPr>
                      <w:tab/>
                    </w:r>
                    <w:r w:rsidR="00B94F19" w:rsidRPr="00166336">
                      <w:rPr>
                        <w:color w:val="12093D"/>
                        <w:sz w:val="16"/>
                        <w:lang w:val="en"/>
                      </w:rPr>
                      <w:t>office@sirma.bg</w:t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ab/>
                    </w:r>
                    <w:r w:rsidR="006F0845" w:rsidRPr="00166336">
                      <w:rPr>
                        <w:color w:val="98A6B8"/>
                        <w:sz w:val="16"/>
                        <w:lang w:val="en"/>
                      </w:rPr>
                      <w:t>a:</w:t>
                    </w:r>
                    <w:r w:rsidR="006F0845" w:rsidRPr="00166336">
                      <w:rPr>
                        <w:color w:val="98A6B8"/>
                        <w:sz w:val="16"/>
                        <w:lang w:val="en"/>
                      </w:rPr>
                      <w:tab/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>135 Tsarigradsko Shosse, blvd.</w:t>
                    </w:r>
                  </w:p>
                  <w:p w14:paraId="77288487" w14:textId="77777777" w:rsidR="00B94F19" w:rsidRPr="00166336" w:rsidRDefault="00110929" w:rsidP="00323286">
                    <w:pPr>
                      <w:tabs>
                        <w:tab w:val="left" w:pos="284"/>
                        <w:tab w:val="left" w:pos="2160"/>
                        <w:tab w:val="left" w:pos="2430"/>
                      </w:tabs>
                      <w:spacing w:after="0" w:line="280" w:lineRule="exact"/>
                      <w:rPr>
                        <w:rFonts w:ascii="Montserrat" w:hAnsi="Montserrat"/>
                        <w:color w:val="12093D"/>
                        <w:sz w:val="16"/>
                        <w:lang w:val="en-US"/>
                      </w:rPr>
                    </w:pPr>
                    <w:r w:rsidRPr="00166336">
                      <w:rPr>
                        <w:color w:val="98A6B8"/>
                        <w:sz w:val="16"/>
                        <w:lang w:val="en"/>
                      </w:rPr>
                      <w:t>m:</w:t>
                    </w:r>
                    <w:r w:rsidR="006F0845" w:rsidRPr="00166336">
                      <w:rPr>
                        <w:color w:val="98A6B8"/>
                        <w:sz w:val="16"/>
                        <w:lang w:val="en"/>
                      </w:rPr>
                      <w:tab/>
                    </w:r>
                    <w:r w:rsidR="00B94F19" w:rsidRPr="00166336">
                      <w:rPr>
                        <w:color w:val="12093D"/>
                        <w:sz w:val="16"/>
                        <w:lang w:val="en"/>
                      </w:rPr>
                      <w:t>+359 2 9768310</w:t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ab/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ab/>
                      <w:t>1784 Sofia, Bulgaria</w:t>
                    </w:r>
                  </w:p>
                  <w:p w14:paraId="68712427" w14:textId="77777777" w:rsidR="00B94F19" w:rsidRPr="00166336" w:rsidRDefault="00B94F19" w:rsidP="00166336">
                    <w:pPr>
                      <w:tabs>
                        <w:tab w:val="left" w:pos="2340"/>
                        <w:tab w:val="left" w:pos="2610"/>
                      </w:tabs>
                      <w:rPr>
                        <w:rFonts w:ascii="Montserrat" w:hAnsi="Montserrat"/>
                        <w:color w:val="12093D"/>
                        <w:lang w:val="en-US"/>
                      </w:rPr>
                    </w:pPr>
                  </w:p>
                  <w:p w14:paraId="5784E8C6" w14:textId="77777777" w:rsidR="00B94F19" w:rsidRPr="00166336" w:rsidRDefault="00B94F19" w:rsidP="00166336">
                    <w:pPr>
                      <w:tabs>
                        <w:tab w:val="left" w:pos="2340"/>
                        <w:tab w:val="left" w:pos="2610"/>
                      </w:tabs>
                      <w:rPr>
                        <w:rFonts w:ascii="Montserrat" w:hAnsi="Montserrat"/>
                        <w:color w:val="12093D"/>
                        <w:lang w:val="en-US"/>
                      </w:rPr>
                    </w:pPr>
                  </w:p>
                  <w:p w14:paraId="20E2D065" w14:textId="77777777" w:rsidR="00B94F19" w:rsidRPr="00166336" w:rsidRDefault="00B94F19" w:rsidP="00166336">
                    <w:pPr>
                      <w:tabs>
                        <w:tab w:val="left" w:pos="2340"/>
                        <w:tab w:val="left" w:pos="2610"/>
                      </w:tabs>
                      <w:rPr>
                        <w:rFonts w:ascii="Montserrat" w:hAnsi="Montserrat"/>
                        <w:color w:val="12093D"/>
                        <w:lang w:val="en-US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6F0845">
      <w:rPr>
        <w:noProof/>
        <w:lang w:val="en"/>
      </w:rPr>
      <w:drawing>
        <wp:anchor distT="0" distB="0" distL="114300" distR="114300" simplePos="0" relativeHeight="251658240" behindDoc="1" locked="0" layoutInCell="1" allowOverlap="1" wp14:anchorId="72094567" wp14:editId="68B87022">
          <wp:simplePos x="0" y="0"/>
          <wp:positionH relativeFrom="page">
            <wp:align>right</wp:align>
          </wp:positionH>
          <wp:positionV relativeFrom="paragraph">
            <wp:posOffset>-441940</wp:posOffset>
          </wp:positionV>
          <wp:extent cx="7546348" cy="10679033"/>
          <wp:effectExtent l="0" t="0" r="0" b="8255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irma---Letterhead---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6348" cy="106790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3112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4D045E1"/>
    <w:multiLevelType w:val="hybridMultilevel"/>
    <w:tmpl w:val="7B0605CA"/>
    <w:lvl w:ilvl="0" w:tplc="85D6DE6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0357C"/>
    <w:multiLevelType w:val="hybridMultilevel"/>
    <w:tmpl w:val="3E34A0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56AB7"/>
    <w:multiLevelType w:val="hybridMultilevel"/>
    <w:tmpl w:val="54A809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F4210"/>
    <w:multiLevelType w:val="hybridMultilevel"/>
    <w:tmpl w:val="5B6A4EB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C70C4"/>
    <w:multiLevelType w:val="hybridMultilevel"/>
    <w:tmpl w:val="F2F41A7E"/>
    <w:lvl w:ilvl="0" w:tplc="9F64334C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D17369"/>
    <w:multiLevelType w:val="hybridMultilevel"/>
    <w:tmpl w:val="45E864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0947D8"/>
    <w:multiLevelType w:val="hybridMultilevel"/>
    <w:tmpl w:val="04D6DEDC"/>
    <w:lvl w:ilvl="0" w:tplc="070EEB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CD11A8"/>
    <w:multiLevelType w:val="hybridMultilevel"/>
    <w:tmpl w:val="07B65184"/>
    <w:lvl w:ilvl="0" w:tplc="0EBC7F0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794462"/>
    <w:multiLevelType w:val="hybridMultilevel"/>
    <w:tmpl w:val="45E864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>
      <w:start w:val="1"/>
      <w:numFmt w:val="lowerLetter"/>
      <w:lvlText w:val="%2."/>
      <w:lvlJc w:val="left"/>
      <w:pPr>
        <w:ind w:left="1365" w:hanging="360"/>
      </w:pPr>
    </w:lvl>
    <w:lvl w:ilvl="2" w:tplc="0402001B">
      <w:start w:val="1"/>
      <w:numFmt w:val="lowerRoman"/>
      <w:lvlText w:val="%3."/>
      <w:lvlJc w:val="right"/>
      <w:pPr>
        <w:ind w:left="2085" w:hanging="180"/>
      </w:pPr>
    </w:lvl>
    <w:lvl w:ilvl="3" w:tplc="0402000F">
      <w:start w:val="1"/>
      <w:numFmt w:val="decimal"/>
      <w:lvlText w:val="%4."/>
      <w:lvlJc w:val="left"/>
      <w:pPr>
        <w:ind w:left="2805" w:hanging="360"/>
      </w:pPr>
    </w:lvl>
    <w:lvl w:ilvl="4" w:tplc="04020019">
      <w:start w:val="1"/>
      <w:numFmt w:val="lowerLetter"/>
      <w:lvlText w:val="%5."/>
      <w:lvlJc w:val="left"/>
      <w:pPr>
        <w:ind w:left="3525" w:hanging="360"/>
      </w:pPr>
    </w:lvl>
    <w:lvl w:ilvl="5" w:tplc="0402001B">
      <w:start w:val="1"/>
      <w:numFmt w:val="lowerRoman"/>
      <w:lvlText w:val="%6."/>
      <w:lvlJc w:val="right"/>
      <w:pPr>
        <w:ind w:left="4245" w:hanging="180"/>
      </w:pPr>
    </w:lvl>
    <w:lvl w:ilvl="6" w:tplc="0402000F">
      <w:start w:val="1"/>
      <w:numFmt w:val="decimal"/>
      <w:lvlText w:val="%7."/>
      <w:lvlJc w:val="left"/>
      <w:pPr>
        <w:ind w:left="4965" w:hanging="360"/>
      </w:pPr>
    </w:lvl>
    <w:lvl w:ilvl="7" w:tplc="04020019">
      <w:start w:val="1"/>
      <w:numFmt w:val="lowerLetter"/>
      <w:lvlText w:val="%8."/>
      <w:lvlJc w:val="left"/>
      <w:pPr>
        <w:ind w:left="5685" w:hanging="360"/>
      </w:pPr>
    </w:lvl>
    <w:lvl w:ilvl="8" w:tplc="0402001B">
      <w:start w:val="1"/>
      <w:numFmt w:val="lowerRoman"/>
      <w:lvlText w:val="%9."/>
      <w:lvlJc w:val="right"/>
      <w:pPr>
        <w:ind w:left="6405" w:hanging="180"/>
      </w:pPr>
    </w:lvl>
  </w:abstractNum>
  <w:abstractNum w:abstractNumId="12" w15:restartNumberingAfterBreak="0">
    <w:nsid w:val="21FB554D"/>
    <w:multiLevelType w:val="hybridMultilevel"/>
    <w:tmpl w:val="23DAAE3C"/>
    <w:lvl w:ilvl="0" w:tplc="0EBC7F0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CF065B"/>
    <w:multiLevelType w:val="hybridMultilevel"/>
    <w:tmpl w:val="3EB4E8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DC74F8"/>
    <w:multiLevelType w:val="hybridMultilevel"/>
    <w:tmpl w:val="45E864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9A4B0C"/>
    <w:multiLevelType w:val="hybridMultilevel"/>
    <w:tmpl w:val="B2A86ACC"/>
    <w:lvl w:ilvl="0" w:tplc="B576E880">
      <w:start w:val="1"/>
      <w:numFmt w:val="decimal"/>
      <w:pStyle w:val="Heading1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BB337C"/>
    <w:multiLevelType w:val="hybridMultilevel"/>
    <w:tmpl w:val="484E5B9E"/>
    <w:lvl w:ilvl="0" w:tplc="0EBC7F0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D73F3B"/>
    <w:multiLevelType w:val="hybridMultilevel"/>
    <w:tmpl w:val="CEEE0D06"/>
    <w:lvl w:ilvl="0" w:tplc="0EBC7F0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4E4205"/>
    <w:multiLevelType w:val="hybridMultilevel"/>
    <w:tmpl w:val="3E34A0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622050"/>
    <w:multiLevelType w:val="hybridMultilevel"/>
    <w:tmpl w:val="9DC04CBE"/>
    <w:lvl w:ilvl="0" w:tplc="070EEB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FC09E2"/>
    <w:multiLevelType w:val="hybridMultilevel"/>
    <w:tmpl w:val="5B6A4EB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E862A6C"/>
    <w:multiLevelType w:val="hybridMultilevel"/>
    <w:tmpl w:val="D9FC48E4"/>
    <w:lvl w:ilvl="0" w:tplc="0EBC7F0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344CF1"/>
    <w:multiLevelType w:val="hybridMultilevel"/>
    <w:tmpl w:val="F2F41A7E"/>
    <w:lvl w:ilvl="0" w:tplc="9F64334C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1C5FD0"/>
    <w:multiLevelType w:val="hybridMultilevel"/>
    <w:tmpl w:val="B6BAA5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3533BF"/>
    <w:multiLevelType w:val="hybridMultilevel"/>
    <w:tmpl w:val="B6BAA5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445F6A"/>
    <w:multiLevelType w:val="multilevel"/>
    <w:tmpl w:val="4120B33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609F7A2B"/>
    <w:multiLevelType w:val="hybridMultilevel"/>
    <w:tmpl w:val="0AF48748"/>
    <w:lvl w:ilvl="0" w:tplc="6E540CEA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9343C4"/>
    <w:multiLevelType w:val="hybridMultilevel"/>
    <w:tmpl w:val="DDE43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672D92"/>
    <w:multiLevelType w:val="hybridMultilevel"/>
    <w:tmpl w:val="DE621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0A2331"/>
    <w:multiLevelType w:val="hybridMultilevel"/>
    <w:tmpl w:val="8528BB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76790E"/>
    <w:multiLevelType w:val="hybridMultilevel"/>
    <w:tmpl w:val="DC3EC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E67CCD"/>
    <w:multiLevelType w:val="hybridMultilevel"/>
    <w:tmpl w:val="46604E8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54C48E9"/>
    <w:multiLevelType w:val="hybridMultilevel"/>
    <w:tmpl w:val="C36CA8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8110C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7A4912CB"/>
    <w:multiLevelType w:val="hybridMultilevel"/>
    <w:tmpl w:val="6248F7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015C10"/>
    <w:multiLevelType w:val="hybridMultilevel"/>
    <w:tmpl w:val="43F8FFEA"/>
    <w:lvl w:ilvl="0" w:tplc="070EEB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885295">
    <w:abstractNumId w:val="26"/>
  </w:num>
  <w:num w:numId="2" w16cid:durableId="46808483">
    <w:abstractNumId w:val="13"/>
  </w:num>
  <w:num w:numId="3" w16cid:durableId="2078937823">
    <w:abstractNumId w:val="22"/>
  </w:num>
  <w:num w:numId="4" w16cid:durableId="669530053">
    <w:abstractNumId w:val="28"/>
  </w:num>
  <w:num w:numId="5" w16cid:durableId="1361394275">
    <w:abstractNumId w:val="6"/>
  </w:num>
  <w:num w:numId="6" w16cid:durableId="1960142947">
    <w:abstractNumId w:val="4"/>
  </w:num>
  <w:num w:numId="7" w16cid:durableId="426775240">
    <w:abstractNumId w:val="31"/>
  </w:num>
  <w:num w:numId="8" w16cid:durableId="1151294466">
    <w:abstractNumId w:val="20"/>
  </w:num>
  <w:num w:numId="9" w16cid:durableId="2122607482">
    <w:abstractNumId w:val="24"/>
  </w:num>
  <w:num w:numId="10" w16cid:durableId="1439761041">
    <w:abstractNumId w:val="23"/>
  </w:num>
  <w:num w:numId="11" w16cid:durableId="1803115168">
    <w:abstractNumId w:val="2"/>
  </w:num>
  <w:num w:numId="12" w16cid:durableId="2116053657">
    <w:abstractNumId w:val="18"/>
  </w:num>
  <w:num w:numId="13" w16cid:durableId="946355255">
    <w:abstractNumId w:val="29"/>
  </w:num>
  <w:num w:numId="14" w16cid:durableId="130095596">
    <w:abstractNumId w:val="0"/>
  </w:num>
  <w:num w:numId="15" w16cid:durableId="1504660185">
    <w:abstractNumId w:val="25"/>
  </w:num>
  <w:num w:numId="16" w16cid:durableId="1022585390">
    <w:abstractNumId w:val="33"/>
  </w:num>
  <w:num w:numId="17" w16cid:durableId="1817717030">
    <w:abstractNumId w:val="3"/>
  </w:num>
  <w:num w:numId="18" w16cid:durableId="527529654">
    <w:abstractNumId w:val="32"/>
  </w:num>
  <w:num w:numId="19" w16cid:durableId="44643335">
    <w:abstractNumId w:val="34"/>
  </w:num>
  <w:num w:numId="20" w16cid:durableId="536620093">
    <w:abstractNumId w:val="14"/>
  </w:num>
  <w:num w:numId="21" w16cid:durableId="33893947">
    <w:abstractNumId w:val="7"/>
  </w:num>
  <w:num w:numId="22" w16cid:durableId="1046950318">
    <w:abstractNumId w:val="10"/>
  </w:num>
  <w:num w:numId="23" w16cid:durableId="219051595">
    <w:abstractNumId w:val="15"/>
  </w:num>
  <w:num w:numId="24" w16cid:durableId="1823086239">
    <w:abstractNumId w:val="15"/>
  </w:num>
  <w:num w:numId="25" w16cid:durableId="673268519">
    <w:abstractNumId w:val="30"/>
  </w:num>
  <w:num w:numId="26" w16cid:durableId="4229329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47074903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33260918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10372437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066758805">
    <w:abstractNumId w:val="8"/>
  </w:num>
  <w:num w:numId="31" w16cid:durableId="195293726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394401254">
    <w:abstractNumId w:val="19"/>
  </w:num>
  <w:num w:numId="33" w16cid:durableId="176777406">
    <w:abstractNumId w:val="35"/>
  </w:num>
  <w:num w:numId="34" w16cid:durableId="181165749">
    <w:abstractNumId w:val="8"/>
  </w:num>
  <w:num w:numId="35" w16cid:durableId="315456186">
    <w:abstractNumId w:val="1"/>
  </w:num>
  <w:num w:numId="36" w16cid:durableId="85747316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82728712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 w16cid:durableId="154764077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533808145">
    <w:abstractNumId w:val="15"/>
  </w:num>
  <w:num w:numId="40" w16cid:durableId="704595530">
    <w:abstractNumId w:val="15"/>
  </w:num>
  <w:num w:numId="41" w16cid:durableId="1265069369">
    <w:abstractNumId w:val="15"/>
  </w:num>
  <w:num w:numId="42" w16cid:durableId="1900165213">
    <w:abstractNumId w:val="15"/>
  </w:num>
  <w:num w:numId="43" w16cid:durableId="719523515">
    <w:abstractNumId w:val="15"/>
  </w:num>
  <w:num w:numId="44" w16cid:durableId="938030037">
    <w:abstractNumId w:val="15"/>
  </w:num>
  <w:num w:numId="45" w16cid:durableId="1360358332">
    <w:abstractNumId w:val="15"/>
  </w:num>
  <w:num w:numId="46" w16cid:durableId="1465931556">
    <w:abstractNumId w:val="15"/>
  </w:num>
  <w:num w:numId="47" w16cid:durableId="153373603">
    <w:abstractNumId w:val="15"/>
  </w:num>
  <w:num w:numId="48" w16cid:durableId="190907250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514"/>
    <w:rsid w:val="00044E62"/>
    <w:rsid w:val="000D6227"/>
    <w:rsid w:val="000F39EE"/>
    <w:rsid w:val="00110929"/>
    <w:rsid w:val="001279A7"/>
    <w:rsid w:val="00163414"/>
    <w:rsid w:val="00166336"/>
    <w:rsid w:val="00182735"/>
    <w:rsid w:val="00223CBD"/>
    <w:rsid w:val="00224329"/>
    <w:rsid w:val="00261B13"/>
    <w:rsid w:val="002928C8"/>
    <w:rsid w:val="002A3478"/>
    <w:rsid w:val="002A3535"/>
    <w:rsid w:val="002F6EE8"/>
    <w:rsid w:val="00323286"/>
    <w:rsid w:val="00336990"/>
    <w:rsid w:val="00357C94"/>
    <w:rsid w:val="00433B3A"/>
    <w:rsid w:val="00434B11"/>
    <w:rsid w:val="004B2AE6"/>
    <w:rsid w:val="004F0497"/>
    <w:rsid w:val="005C51EB"/>
    <w:rsid w:val="00603126"/>
    <w:rsid w:val="00695342"/>
    <w:rsid w:val="006A1346"/>
    <w:rsid w:val="006A551F"/>
    <w:rsid w:val="006F0845"/>
    <w:rsid w:val="007079E0"/>
    <w:rsid w:val="00760A5C"/>
    <w:rsid w:val="00780636"/>
    <w:rsid w:val="007824E5"/>
    <w:rsid w:val="007F144A"/>
    <w:rsid w:val="00804D82"/>
    <w:rsid w:val="008166FB"/>
    <w:rsid w:val="00820263"/>
    <w:rsid w:val="0083685F"/>
    <w:rsid w:val="00836915"/>
    <w:rsid w:val="008466AA"/>
    <w:rsid w:val="00854D26"/>
    <w:rsid w:val="00875D71"/>
    <w:rsid w:val="008B4EB7"/>
    <w:rsid w:val="00967A90"/>
    <w:rsid w:val="00970D50"/>
    <w:rsid w:val="009A11E1"/>
    <w:rsid w:val="009C7514"/>
    <w:rsid w:val="00A30ABC"/>
    <w:rsid w:val="00A31355"/>
    <w:rsid w:val="00A5013E"/>
    <w:rsid w:val="00A84F75"/>
    <w:rsid w:val="00AB4096"/>
    <w:rsid w:val="00B13585"/>
    <w:rsid w:val="00B74B47"/>
    <w:rsid w:val="00B83238"/>
    <w:rsid w:val="00B83637"/>
    <w:rsid w:val="00B94F19"/>
    <w:rsid w:val="00BA2682"/>
    <w:rsid w:val="00BB1242"/>
    <w:rsid w:val="00BF6184"/>
    <w:rsid w:val="00C04102"/>
    <w:rsid w:val="00C2141E"/>
    <w:rsid w:val="00C36A85"/>
    <w:rsid w:val="00C374DA"/>
    <w:rsid w:val="00C8571B"/>
    <w:rsid w:val="00C85B2B"/>
    <w:rsid w:val="00D5503B"/>
    <w:rsid w:val="00D65610"/>
    <w:rsid w:val="00DC643F"/>
    <w:rsid w:val="00DE1256"/>
    <w:rsid w:val="00E03201"/>
    <w:rsid w:val="00E13A3E"/>
    <w:rsid w:val="00E23FA5"/>
    <w:rsid w:val="00E31D2F"/>
    <w:rsid w:val="00E32005"/>
    <w:rsid w:val="00E95081"/>
    <w:rsid w:val="00E96085"/>
    <w:rsid w:val="00EA0AD9"/>
    <w:rsid w:val="00EA2310"/>
    <w:rsid w:val="00F056B1"/>
    <w:rsid w:val="00F460BB"/>
    <w:rsid w:val="00F4747E"/>
    <w:rsid w:val="00F9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5E35A1"/>
  <w15:chartTrackingRefBased/>
  <w15:docId w15:val="{1E550491-C492-4F25-8004-B025ECA44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51F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551F"/>
    <w:pPr>
      <w:keepNext/>
      <w:keepLines/>
      <w:numPr>
        <w:numId w:val="23"/>
      </w:numPr>
      <w:spacing w:before="240" w:after="240" w:line="276" w:lineRule="auto"/>
      <w:jc w:val="center"/>
      <w:outlineLvl w:val="0"/>
    </w:pPr>
    <w:rPr>
      <w:rFonts w:eastAsiaTheme="majorEastAsia" w:cstheme="majorBidi"/>
      <w:b/>
      <w:color w:val="2E74B5" w:themeColor="accent1" w:themeShade="BF"/>
      <w:sz w:val="28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342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5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1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1EB"/>
  </w:style>
  <w:style w:type="paragraph" w:styleId="Footer">
    <w:name w:val="footer"/>
    <w:basedOn w:val="Normal"/>
    <w:link w:val="FooterChar"/>
    <w:uiPriority w:val="99"/>
    <w:unhideWhenUsed/>
    <w:rsid w:val="005C51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1EB"/>
  </w:style>
  <w:style w:type="character" w:styleId="Hyperlink">
    <w:name w:val="Hyperlink"/>
    <w:basedOn w:val="DefaultParagraphFont"/>
    <w:uiPriority w:val="99"/>
    <w:unhideWhenUsed/>
    <w:rsid w:val="00B94F1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A551F"/>
    <w:rPr>
      <w:rFonts w:ascii="Verdana" w:eastAsiaTheme="majorEastAsia" w:hAnsi="Verdana" w:cstheme="majorBidi"/>
      <w:b/>
      <w:color w:val="2E74B5" w:themeColor="accent1" w:themeShade="BF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95342"/>
    <w:rPr>
      <w:rFonts w:ascii="Verdana" w:eastAsiaTheme="majorEastAsia" w:hAnsi="Verdana" w:cstheme="majorBidi"/>
      <w:b/>
      <w:color w:val="2E74B5" w:themeColor="accent1" w:themeShade="BF"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EA0AD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474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4747E"/>
    <w:rPr>
      <w:rFonts w:eastAsiaTheme="minorEastAsia"/>
      <w:color w:val="5A5A5A" w:themeColor="text1" w:themeTint="A5"/>
      <w:spacing w:val="15"/>
    </w:rPr>
  </w:style>
  <w:style w:type="character" w:styleId="UnresolvedMention">
    <w:name w:val="Unresolved Mention"/>
    <w:basedOn w:val="DefaultParagraphFont"/>
    <w:uiPriority w:val="99"/>
    <w:semiHidden/>
    <w:unhideWhenUsed/>
    <w:rsid w:val="00F474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47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94AA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4B11"/>
    <w:pPr>
      <w:tabs>
        <w:tab w:val="left" w:pos="660"/>
        <w:tab w:val="right" w:leader="dot" w:pos="1004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4AA4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F94A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D5503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03B"/>
    <w:rPr>
      <w:i/>
      <w:iCs/>
      <w:color w:val="404040" w:themeColor="text1" w:themeTint="BF"/>
    </w:rPr>
  </w:style>
  <w:style w:type="paragraph" w:customStyle="1" w:styleId="code">
    <w:name w:val="code"/>
    <w:basedOn w:val="Quote"/>
    <w:link w:val="codeChar"/>
    <w:qFormat/>
    <w:rsid w:val="00D5503B"/>
    <w:pPr>
      <w:jc w:val="left"/>
    </w:pPr>
    <w:rPr>
      <w:rFonts w:ascii="Consolas" w:hAnsi="Consolas"/>
      <w:i w:val="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5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odeChar">
    <w:name w:val="code Char"/>
    <w:basedOn w:val="QuoteChar"/>
    <w:link w:val="code"/>
    <w:rsid w:val="00D5503B"/>
    <w:rPr>
      <w:rFonts w:ascii="Consolas" w:hAnsi="Consolas"/>
      <w:i w:val="0"/>
      <w:iCs/>
      <w:color w:val="404040" w:themeColor="text1" w:themeTint="BF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34B11"/>
    <w:pPr>
      <w:spacing w:after="100"/>
      <w:ind w:left="440"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434B11"/>
    <w:rPr>
      <w:rFonts w:ascii="Verdana" w:hAnsi="Verdana"/>
    </w:rPr>
  </w:style>
  <w:style w:type="paragraph" w:customStyle="1" w:styleId="Info2">
    <w:name w:val="Info 2"/>
    <w:basedOn w:val="Normal"/>
    <w:qFormat/>
    <w:rsid w:val="00434B11"/>
    <w:pPr>
      <w:spacing w:after="240" w:line="240" w:lineRule="auto"/>
    </w:pPr>
    <w:rPr>
      <w:rFonts w:ascii="Roboto Condensed Light" w:eastAsia="Times New Roman" w:hAnsi="Roboto Condensed Light" w:cstheme="minorHAnsi"/>
      <w:i/>
      <w:color w:val="44546A" w:themeColor="text2"/>
      <w:szCs w:val="24"/>
    </w:rPr>
  </w:style>
  <w:style w:type="table" w:styleId="GridTable1Light-Accent2">
    <w:name w:val="Grid Table 1 Light Accent 2"/>
    <w:basedOn w:val="TableNormal"/>
    <w:uiPriority w:val="46"/>
    <w:rsid w:val="00434B11"/>
    <w:pPr>
      <w:spacing w:after="0" w:line="240" w:lineRule="auto"/>
    </w:pPr>
    <w:rPr>
      <w:sz w:val="21"/>
      <w:szCs w:val="21"/>
      <w:lang w:val="en-US"/>
    </w:rPr>
    <w:tblPr>
      <w:tblStyleRowBandSize w:val="1"/>
      <w:tblStyleColBandSize w:val="1"/>
      <w:tblInd w:w="0" w:type="nil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B83637"/>
    <w:rPr>
      <w:color w:val="808080"/>
    </w:rPr>
  </w:style>
  <w:style w:type="table" w:styleId="GridTable1Light-Accent1">
    <w:name w:val="Grid Table 1 Light Accent 1"/>
    <w:basedOn w:val="TableNormal"/>
    <w:uiPriority w:val="46"/>
    <w:rsid w:val="00967A9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967A9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970D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70D5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actoria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Recursion_(computer_science)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mchill\Downloads\Sirma%20-%20Letterhead%20-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B7519-6628-44D6-B85B-D52598F77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Sirma - Letterhead -1.dotx</Template>
  <TotalTime>80</TotalTime>
  <Pages>6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Momchill Zarev</dc:creator>
  <cp:keywords/>
  <dc:description/>
  <cp:lastModifiedBy>Alen Paunov</cp:lastModifiedBy>
  <cp:revision>5</cp:revision>
  <cp:lastPrinted>2023-02-01T10:01:00Z</cp:lastPrinted>
  <dcterms:created xsi:type="dcterms:W3CDTF">2023-09-02T09:31:00Z</dcterms:created>
  <dcterms:modified xsi:type="dcterms:W3CDTF">2023-09-13T06:24:00Z</dcterms:modified>
  <cp:category/>
</cp:coreProperties>
</file>