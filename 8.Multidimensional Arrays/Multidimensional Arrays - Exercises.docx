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541655FF" w:rsidR="00434B11" w:rsidRPr="009F1359" w:rsidRDefault="000A2A1A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9F1359">
        <w:rPr>
          <w:rFonts w:ascii="Verdana" w:hAnsi="Verdana"/>
          <w:color w:val="44546A" w:themeColor="text2"/>
          <w:sz w:val="72"/>
          <w:szCs w:val="72"/>
          <w:lang w:val="en"/>
        </w:rPr>
        <w:t>Matrices -</w:t>
      </w:r>
      <w:r w:rsidR="00434B11" w:rsidRPr="009F1359">
        <w:rPr>
          <w:rFonts w:ascii="Verdana" w:hAnsi="Verdana"/>
          <w:color w:val="44546A" w:themeColor="text2"/>
          <w:sz w:val="72"/>
          <w:szCs w:val="72"/>
          <w:lang w:val="en"/>
        </w:rPr>
        <w:t xml:space="preserve">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1F2777DF" w14:textId="716B4DB0" w:rsidR="009F1359" w:rsidRPr="009F1359" w:rsidRDefault="00434B11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r w:rsidRPr="009F1359">
            <w:rPr>
              <w:color w:val="44546A" w:themeColor="text2"/>
              <w:lang w:val="en"/>
            </w:rPr>
            <w:fldChar w:fldCharType="begin"/>
          </w:r>
          <w:r w:rsidRPr="009F1359">
            <w:rPr>
              <w:color w:val="44546A" w:themeColor="text2"/>
              <w:lang w:val="en"/>
            </w:rPr>
            <w:instrText xml:space="preserve"> TOC \o "1-3" \h \z \u </w:instrText>
          </w:r>
          <w:r w:rsidRPr="009F1359">
            <w:rPr>
              <w:color w:val="44546A" w:themeColor="text2"/>
              <w:lang w:val="en"/>
            </w:rPr>
            <w:fldChar w:fldCharType="separate"/>
          </w:r>
          <w:hyperlink w:anchor="_Toc146097952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Compare Matrices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_Toc146097952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1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82E71EA" w14:textId="65D989A2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3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Matrix Addition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_Toc146097953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2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8D4F7EC" w14:textId="018836F7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4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Intersection of Two Matrices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_Toc146097954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2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D37F160" w14:textId="4320D45E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5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4.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Sum Matrix Elements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_Toc146097955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3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633C525" w14:textId="66D91E46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6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Maximum Sum of 2X2 Submatrix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_Toc146097956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3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B1EEB0A" w14:textId="15E5E5D6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7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Print Diagonals of Square Matrix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_Toc146097957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4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C2BCD39" w14:textId="1FE599B6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8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7.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Matrix Diagonal Sum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_Toc146097958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4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76D07CE" w14:textId="0F1EC37B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9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8.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Fill the Matrix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_Toc146097959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5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CD14CAA" w14:textId="13CBF444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0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9.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Row Sum and Column Sum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_Toc146097960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5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4770600" w14:textId="6F0D67F7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1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10.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Zero Matrix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_Toc146097961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6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52E0BBC" w14:textId="25150921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2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11.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Matrix Boundary Sum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_Toc146097962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6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2850E0D" w14:textId="0D1D691F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3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12.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Rotate Matrix 90 Degrees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_Toc146097963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6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578F200" w14:textId="0FADEB35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4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13.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Excel Column Name to Number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_Toc146097964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7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BE8A558" w14:textId="02D9C059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5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14.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Chessboard Checker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_Toc146097965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7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1BF56A" w14:textId="072C16A6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6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Excel Sum Formula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_Toc146097966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8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6A2B22F" w14:textId="5F8645B2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7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Matrix Border Flip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_Toc146097967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8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A9A8446" w14:textId="2E0E371C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8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Magic Square Checker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_Toc146097968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9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4D14B0C" w14:textId="394D96C0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9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Spiral Matrix Traversal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_Toc146097969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9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C38C821" w14:textId="2139161F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70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19.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Checkerboard Pattern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_Toc146097970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9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9625960" w14:textId="3BDBA81A" w:rsidR="009F1359" w:rsidRPr="009F1359" w:rsidRDefault="009F1359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71" w:history="1"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20.</w:t>
            </w:r>
            <w:r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Pr="009F1359">
              <w:rPr>
                <w:rStyle w:val="Hyperlink"/>
                <w:noProof/>
                <w:color w:val="44546A" w:themeColor="text2"/>
                <w:lang w:val="en"/>
              </w:rPr>
              <w:t>Maximal Sum</w:t>
            </w:r>
            <w:r w:rsidRPr="009F1359">
              <w:rPr>
                <w:noProof/>
                <w:webHidden/>
                <w:color w:val="44546A" w:themeColor="text2"/>
              </w:rPr>
              <w:tab/>
            </w:r>
            <w:r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Pr="009F1359">
              <w:rPr>
                <w:noProof/>
                <w:webHidden/>
                <w:color w:val="44546A" w:themeColor="text2"/>
              </w:rPr>
              <w:instrText xml:space="preserve"> PAGEREF _Toc146097971 \h </w:instrText>
            </w:r>
            <w:r w:rsidRPr="009F1359">
              <w:rPr>
                <w:noProof/>
                <w:webHidden/>
                <w:color w:val="44546A" w:themeColor="text2"/>
              </w:rPr>
            </w:r>
            <w:r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Pr="009F1359">
              <w:rPr>
                <w:noProof/>
                <w:webHidden/>
                <w:color w:val="44546A" w:themeColor="text2"/>
              </w:rPr>
              <w:t>10</w:t>
            </w:r>
            <w:r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4D0BAB57" w:rsidR="007F144A" w:rsidRPr="009F1359" w:rsidRDefault="00434B11" w:rsidP="00434B11">
          <w:pPr>
            <w:rPr>
              <w:color w:val="44546A" w:themeColor="text2"/>
            </w:rPr>
          </w:pPr>
          <w:r w:rsidRPr="009F1359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B56CA83" w14:textId="77777777" w:rsidR="000A2A1A" w:rsidRPr="009F1359" w:rsidRDefault="000A2A1A" w:rsidP="000A2A1A">
      <w:pPr>
        <w:pStyle w:val="Heading1"/>
        <w:ind w:left="360"/>
        <w:rPr>
          <w:color w:val="44546A" w:themeColor="text2"/>
          <w:lang w:val="en"/>
        </w:rPr>
      </w:pPr>
      <w:bookmarkStart w:id="0" w:name="_Toc146097952"/>
      <w:r w:rsidRPr="009F1359">
        <w:rPr>
          <w:color w:val="44546A" w:themeColor="text2"/>
          <w:lang w:val="en"/>
        </w:rPr>
        <w:t>Compare Matrices</w:t>
      </w:r>
      <w:bookmarkEnd w:id="0"/>
    </w:p>
    <w:p w14:paraId="3BA3C527" w14:textId="5051C78A" w:rsidR="000A2A1A" w:rsidRPr="009F1359" w:rsidRDefault="000A2A1A" w:rsidP="000A2A1A">
      <w:pPr>
        <w:rPr>
          <w:color w:val="44546A" w:themeColor="text2"/>
        </w:rPr>
      </w:pPr>
      <w:r w:rsidRPr="009F1359">
        <w:rPr>
          <w:color w:val="44546A" w:themeColor="text2"/>
        </w:rPr>
        <w:t xml:space="preserve">Write a program that reads two integer matrices </w:t>
      </w:r>
      <w:r w:rsidRPr="009F1359">
        <w:rPr>
          <w:noProof/>
          <w:color w:val="44546A" w:themeColor="text2"/>
        </w:rPr>
        <w:t xml:space="preserve">(2D </w:t>
      </w:r>
      <w:r w:rsidRPr="009F1359">
        <w:rPr>
          <w:color w:val="44546A" w:themeColor="text2"/>
        </w:rPr>
        <w:t>arrays</w:t>
      </w:r>
      <w:r w:rsidRPr="009F1359">
        <w:rPr>
          <w:noProof/>
          <w:color w:val="44546A" w:themeColor="text2"/>
        </w:rPr>
        <w:t xml:space="preserve">) </w:t>
      </w:r>
      <w:r w:rsidRPr="009F1359">
        <w:rPr>
          <w:color w:val="44546A" w:themeColor="text2"/>
        </w:rPr>
        <w:t xml:space="preserve">from the console and compares them element by element. </w:t>
      </w:r>
    </w:p>
    <w:p w14:paraId="14CF408A" w14:textId="5896171F" w:rsidR="000A2A1A" w:rsidRPr="009F1359" w:rsidRDefault="000A2A1A" w:rsidP="000A2A1A">
      <w:pPr>
        <w:rPr>
          <w:color w:val="44546A" w:themeColor="text2"/>
        </w:rPr>
      </w:pPr>
      <w:r w:rsidRPr="009F1359">
        <w:rPr>
          <w:color w:val="44546A" w:themeColor="text2"/>
        </w:rPr>
        <w:t xml:space="preserve">Each matrix contain a line with a positive integer number </w:t>
      </w:r>
      <w:r w:rsidRPr="009F1359">
        <w:rPr>
          <w:rStyle w:val="CodeChar0"/>
          <w:rFonts w:ascii="Verdana" w:hAnsi="Verdana"/>
          <w:color w:val="44546A" w:themeColor="text2"/>
        </w:rPr>
        <w:t>R</w:t>
      </w:r>
      <w:r w:rsidRPr="009F1359">
        <w:rPr>
          <w:noProof/>
          <w:color w:val="44546A" w:themeColor="text2"/>
        </w:rPr>
        <w:t xml:space="preserve"> </w:t>
      </w:r>
      <w:r w:rsidRPr="009F1359">
        <w:rPr>
          <w:color w:val="44546A" w:themeColor="text2"/>
        </w:rPr>
        <w:t xml:space="preserve">– the number of rows in the matrix and </w:t>
      </w:r>
      <w:r w:rsidRPr="009F1359">
        <w:rPr>
          <w:b/>
          <w:color w:val="44546A" w:themeColor="text2"/>
        </w:rPr>
        <w:t>C</w:t>
      </w:r>
      <w:r w:rsidRPr="009F1359">
        <w:rPr>
          <w:color w:val="44546A" w:themeColor="text2"/>
        </w:rPr>
        <w:t xml:space="preserve"> – the number of columns – followed by </w:t>
      </w:r>
      <w:r w:rsidRPr="009F1359">
        <w:rPr>
          <w:b/>
          <w:color w:val="44546A" w:themeColor="text2"/>
        </w:rPr>
        <w:t>R</w:t>
      </w:r>
      <w:r w:rsidRPr="009F1359">
        <w:rPr>
          <w:color w:val="44546A" w:themeColor="text2"/>
        </w:rPr>
        <w:t xml:space="preserve"> lines containing the </w:t>
      </w:r>
      <w:r w:rsidRPr="009F1359">
        <w:rPr>
          <w:b/>
          <w:color w:val="44546A" w:themeColor="text2"/>
        </w:rPr>
        <w:t>C</w:t>
      </w:r>
      <w:r w:rsidRPr="009F1359">
        <w:rPr>
          <w:color w:val="44546A" w:themeColor="text2"/>
        </w:rPr>
        <w:t xml:space="preserve"> numbers, separated by spaces </w:t>
      </w:r>
      <w:r w:rsidRPr="009F1359">
        <w:rPr>
          <w:noProof/>
          <w:color w:val="44546A" w:themeColor="text2"/>
        </w:rPr>
        <w:t>(</w:t>
      </w:r>
      <w:r w:rsidRPr="009F1359">
        <w:rPr>
          <w:color w:val="44546A" w:themeColor="text2"/>
        </w:rPr>
        <w:t>each line will have an equal amount of numbers</w:t>
      </w:r>
      <w:r w:rsidRPr="009F1359">
        <w:rPr>
          <w:color w:val="44546A" w:themeColor="text2"/>
          <w:lang w:val="en-US"/>
        </w:rPr>
        <w:t>)</w:t>
      </w:r>
      <w:r w:rsidRPr="009F1359">
        <w:rPr>
          <w:color w:val="44546A" w:themeColor="text2"/>
        </w:rPr>
        <w:t>.</w:t>
      </w:r>
    </w:p>
    <w:p w14:paraId="1062C3F3" w14:textId="0FCB211A" w:rsidR="000A2A1A" w:rsidRPr="009F1359" w:rsidRDefault="000A2A1A" w:rsidP="000A2A1A">
      <w:pPr>
        <w:rPr>
          <w:color w:val="44546A" w:themeColor="text2"/>
        </w:rPr>
      </w:pPr>
      <w:r w:rsidRPr="009F1359">
        <w:rPr>
          <w:color w:val="44546A" w:themeColor="text2"/>
        </w:rPr>
        <w:t xml:space="preserve">Print </w:t>
      </w:r>
      <w:r w:rsidRPr="009F1359">
        <w:rPr>
          <w:bCs/>
          <w:color w:val="44546A" w:themeColor="text2"/>
        </w:rPr>
        <w:t>"</w:t>
      </w:r>
      <w:r w:rsidRPr="009F1359">
        <w:rPr>
          <w:rStyle w:val="CodeChar0"/>
          <w:rFonts w:ascii="Verdana" w:hAnsi="Verdana"/>
          <w:color w:val="44546A" w:themeColor="text2"/>
        </w:rPr>
        <w:t>equal</w:t>
      </w:r>
      <w:r w:rsidRPr="009F1359">
        <w:rPr>
          <w:bCs/>
          <w:color w:val="44546A" w:themeColor="text2"/>
        </w:rPr>
        <w:t>"</w:t>
      </w:r>
      <w:r w:rsidRPr="009F1359">
        <w:rPr>
          <w:noProof/>
          <w:color w:val="44546A" w:themeColor="text2"/>
        </w:rPr>
        <w:t xml:space="preserve"> </w:t>
      </w:r>
      <w:r w:rsidRPr="009F1359">
        <w:rPr>
          <w:color w:val="44546A" w:themeColor="text2"/>
        </w:rPr>
        <w:t xml:space="preserve">if the matrices match and </w:t>
      </w:r>
      <w:r w:rsidRPr="009F1359">
        <w:rPr>
          <w:bCs/>
          <w:color w:val="44546A" w:themeColor="text2"/>
        </w:rPr>
        <w:t>"</w:t>
      </w:r>
      <w:r w:rsidRPr="009F1359">
        <w:rPr>
          <w:rStyle w:val="CodeChar0"/>
          <w:rFonts w:ascii="Verdana" w:hAnsi="Verdana"/>
          <w:color w:val="44546A" w:themeColor="text2"/>
        </w:rPr>
        <w:t>not equal</w:t>
      </w:r>
      <w:r w:rsidRPr="009F1359">
        <w:rPr>
          <w:bCs/>
          <w:color w:val="44546A" w:themeColor="text2"/>
        </w:rPr>
        <w:t>"</w:t>
      </w:r>
      <w:r w:rsidRPr="009F1359">
        <w:rPr>
          <w:noProof/>
          <w:color w:val="44546A" w:themeColor="text2"/>
        </w:rPr>
        <w:t xml:space="preserve"> </w:t>
      </w:r>
      <w:r w:rsidRPr="009F1359">
        <w:rPr>
          <w:color w:val="44546A" w:themeColor="text2"/>
        </w:rPr>
        <w:t>if they don't match.</w:t>
      </w:r>
    </w:p>
    <w:tbl>
      <w:tblPr>
        <w:tblStyle w:val="GridTable1Light-Accent1"/>
        <w:tblW w:w="8455" w:type="dxa"/>
        <w:tblLook w:val="04A0" w:firstRow="1" w:lastRow="0" w:firstColumn="1" w:lastColumn="0" w:noHBand="0" w:noVBand="1"/>
      </w:tblPr>
      <w:tblGrid>
        <w:gridCol w:w="3865"/>
        <w:gridCol w:w="4590"/>
      </w:tblGrid>
      <w:tr w:rsidR="009F1359" w:rsidRPr="009F1359" w14:paraId="2851E6A4" w14:textId="77777777" w:rsidTr="00094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38040E28" w14:textId="77777777" w:rsidR="000A2A1A" w:rsidRPr="009F1359" w:rsidRDefault="000A2A1A" w:rsidP="00DC1C3C">
            <w:pPr>
              <w:jc w:val="center"/>
              <w:rPr>
                <w:b w:val="0"/>
                <w:color w:val="44546A" w:themeColor="text2"/>
              </w:rPr>
            </w:pPr>
            <w:r w:rsidRPr="009F1359">
              <w:rPr>
                <w:color w:val="44546A" w:themeColor="text2"/>
              </w:rPr>
              <w:t>Input</w:t>
            </w:r>
          </w:p>
        </w:tc>
        <w:tc>
          <w:tcPr>
            <w:tcW w:w="4590" w:type="dxa"/>
            <w:hideMark/>
          </w:tcPr>
          <w:p w14:paraId="0E9FECF3" w14:textId="77777777" w:rsidR="000A2A1A" w:rsidRPr="009F1359" w:rsidRDefault="000A2A1A" w:rsidP="00DC1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546A" w:themeColor="text2"/>
              </w:rPr>
            </w:pPr>
            <w:r w:rsidRPr="009F1359">
              <w:rPr>
                <w:color w:val="44546A" w:themeColor="text2"/>
              </w:rPr>
              <w:t>Output</w:t>
            </w:r>
          </w:p>
        </w:tc>
      </w:tr>
      <w:tr w:rsidR="009F1359" w:rsidRPr="009F1359" w14:paraId="4AC5D3E6" w14:textId="77777777" w:rsidTr="000948C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31A3A883" w14:textId="6D0EE07E" w:rsidR="000948C1" w:rsidRPr="009F1359" w:rsidRDefault="000948C1" w:rsidP="00DC1C3C">
            <w:pPr>
              <w:rPr>
                <w:noProof/>
                <w:color w:val="44546A" w:themeColor="text2"/>
                <w:lang w:val="en-US"/>
              </w:rPr>
            </w:pPr>
            <w:r w:rsidRPr="009F1359">
              <w:rPr>
                <w:b w:val="0"/>
                <w:bCs w:val="0"/>
                <w:noProof/>
                <w:color w:val="44546A" w:themeColor="text2"/>
                <w:lang w:val="en-US"/>
              </w:rPr>
              <w:t>[[1,2,3],</w:t>
            </w:r>
          </w:p>
          <w:p w14:paraId="6909FC8A" w14:textId="7E59234E" w:rsidR="000A2A1A" w:rsidRPr="009F1359" w:rsidRDefault="000948C1" w:rsidP="00DC1C3C">
            <w:pPr>
              <w:rPr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[2,1,3]</w:t>
            </w:r>
            <w:r w:rsidRPr="009F1359">
              <w:rPr>
                <w:b w:val="0"/>
                <w:bCs w:val="0"/>
                <w:noProof/>
                <w:color w:val="44546A" w:themeColor="text2"/>
                <w:lang w:val="en-US"/>
              </w:rPr>
              <w:t>],</w:t>
            </w:r>
          </w:p>
          <w:p w14:paraId="3CAC7241" w14:textId="26D9B0F0" w:rsidR="000948C1" w:rsidRPr="009F1359" w:rsidRDefault="000948C1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[[1,2,3],</w:t>
            </w:r>
          </w:p>
          <w:p w14:paraId="0865A635" w14:textId="4FC39342" w:rsidR="000948C1" w:rsidRPr="009F1359" w:rsidRDefault="000948C1" w:rsidP="000948C1">
            <w:pPr>
              <w:rPr>
                <w:b w:val="0"/>
                <w:bCs w:val="0"/>
                <w:noProof/>
                <w:color w:val="44546A" w:themeColor="text2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[2,1,3]</w:t>
            </w:r>
          </w:p>
          <w:p w14:paraId="3BF436A9" w14:textId="335DD28F" w:rsidR="000A2A1A" w:rsidRPr="009F1359" w:rsidRDefault="000A2A1A" w:rsidP="00DC1C3C">
            <w:pPr>
              <w:rPr>
                <w:noProof/>
                <w:color w:val="44546A" w:themeColor="text2"/>
              </w:rPr>
            </w:pPr>
          </w:p>
        </w:tc>
        <w:tc>
          <w:tcPr>
            <w:tcW w:w="4590" w:type="dxa"/>
            <w:hideMark/>
          </w:tcPr>
          <w:p w14:paraId="22E1C817" w14:textId="77777777" w:rsidR="000A2A1A" w:rsidRPr="009F1359" w:rsidRDefault="000A2A1A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</w:rPr>
            </w:pPr>
            <w:r w:rsidRPr="009F1359">
              <w:rPr>
                <w:bCs/>
                <w:noProof/>
                <w:color w:val="44546A" w:themeColor="text2"/>
              </w:rPr>
              <w:t>equal</w:t>
            </w:r>
          </w:p>
        </w:tc>
      </w:tr>
      <w:tr w:rsidR="009F1359" w:rsidRPr="009F1359" w14:paraId="27FFA171" w14:textId="77777777" w:rsidTr="000948C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599058DE" w14:textId="77777777" w:rsidR="000948C1" w:rsidRPr="009F1359" w:rsidRDefault="000948C1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lastRenderedPageBreak/>
              <w:t>[[1,2,3],</w:t>
            </w:r>
          </w:p>
          <w:p w14:paraId="5E27E650" w14:textId="77777777" w:rsidR="000948C1" w:rsidRPr="009F1359" w:rsidRDefault="000948C1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[4,5,6]],</w:t>
            </w:r>
          </w:p>
          <w:p w14:paraId="01D681BA" w14:textId="77777777" w:rsidR="000948C1" w:rsidRPr="009F1359" w:rsidRDefault="000948C1" w:rsidP="000948C1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[[1,3],</w:t>
            </w:r>
          </w:p>
          <w:p w14:paraId="77A6317A" w14:textId="1493B6BF" w:rsidR="000948C1" w:rsidRPr="009F1359" w:rsidRDefault="000948C1" w:rsidP="000948C1">
            <w:pPr>
              <w:rPr>
                <w:b w:val="0"/>
                <w:noProof/>
                <w:color w:val="44546A" w:themeColor="text2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[4,5]]</w:t>
            </w:r>
          </w:p>
          <w:p w14:paraId="4D9B158F" w14:textId="4BA73913" w:rsidR="000A2A1A" w:rsidRPr="009F1359" w:rsidRDefault="000A2A1A" w:rsidP="00DC1C3C">
            <w:pPr>
              <w:rPr>
                <w:bCs w:val="0"/>
                <w:noProof/>
                <w:color w:val="44546A" w:themeColor="text2"/>
              </w:rPr>
            </w:pPr>
          </w:p>
        </w:tc>
        <w:tc>
          <w:tcPr>
            <w:tcW w:w="4590" w:type="dxa"/>
            <w:hideMark/>
          </w:tcPr>
          <w:p w14:paraId="5196F9F2" w14:textId="77777777" w:rsidR="000A2A1A" w:rsidRPr="009F1359" w:rsidRDefault="000A2A1A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</w:rPr>
            </w:pPr>
            <w:r w:rsidRPr="009F1359">
              <w:rPr>
                <w:bCs/>
                <w:noProof/>
                <w:color w:val="44546A" w:themeColor="text2"/>
              </w:rPr>
              <w:t>not equal</w:t>
            </w:r>
          </w:p>
        </w:tc>
      </w:tr>
    </w:tbl>
    <w:p w14:paraId="40FE3028" w14:textId="77777777" w:rsidR="000A2A1A" w:rsidRPr="009F1359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1" w:name="_Toc146097953"/>
      <w:r w:rsidRPr="009F1359">
        <w:rPr>
          <w:color w:val="44546A" w:themeColor="text2"/>
          <w:lang w:val="en"/>
        </w:rPr>
        <w:t>Matrix Addition</w:t>
      </w:r>
      <w:bookmarkEnd w:id="1"/>
    </w:p>
    <w:p w14:paraId="2E749582" w14:textId="0CE1828D" w:rsidR="000A2A1A" w:rsidRPr="009F1359" w:rsidRDefault="000A2A1A" w:rsidP="000A2A1A">
      <w:pPr>
        <w:rPr>
          <w:color w:val="44546A" w:themeColor="text2"/>
        </w:rPr>
      </w:pPr>
      <w:r w:rsidRPr="009F1359">
        <w:rPr>
          <w:color w:val="44546A" w:themeColor="text2"/>
        </w:rPr>
        <w:t>Given two matrices of the same size, write a program to add them together.</w:t>
      </w:r>
    </w:p>
    <w:p w14:paraId="425A0BED" w14:textId="12359A16" w:rsidR="009537A9" w:rsidRPr="009F1359" w:rsidRDefault="009537A9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 xml:space="preserve">First read 2 integers separated by whitespace (rows and cols of the matrices), next read the matrices. </w:t>
      </w:r>
    </w:p>
    <w:p w14:paraId="2D650553" w14:textId="721554A2" w:rsidR="009537A9" w:rsidRPr="009F1359" w:rsidRDefault="009537A9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>Print new matrix with the sum of the sum of the same indices from the two matrices.</w:t>
      </w:r>
    </w:p>
    <w:tbl>
      <w:tblPr>
        <w:tblStyle w:val="GridTable1Light-Accent1"/>
        <w:tblW w:w="2817" w:type="dxa"/>
        <w:tblLook w:val="04A0" w:firstRow="1" w:lastRow="0" w:firstColumn="1" w:lastColumn="0" w:noHBand="0" w:noVBand="1"/>
      </w:tblPr>
      <w:tblGrid>
        <w:gridCol w:w="2349"/>
        <w:gridCol w:w="1071"/>
      </w:tblGrid>
      <w:tr w:rsidR="009F1359" w:rsidRPr="009F1359" w14:paraId="54B04E0C" w14:textId="77777777" w:rsidTr="0095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hideMark/>
          </w:tcPr>
          <w:p w14:paraId="5B861C63" w14:textId="77777777" w:rsidR="000A2A1A" w:rsidRPr="009F1359" w:rsidRDefault="000A2A1A" w:rsidP="00DC1C3C">
            <w:pPr>
              <w:jc w:val="center"/>
              <w:rPr>
                <w:b w:val="0"/>
                <w:color w:val="44546A" w:themeColor="text2"/>
              </w:rPr>
            </w:pPr>
            <w:r w:rsidRPr="009F1359">
              <w:rPr>
                <w:color w:val="44546A" w:themeColor="text2"/>
              </w:rPr>
              <w:t>Input</w:t>
            </w:r>
          </w:p>
        </w:tc>
        <w:tc>
          <w:tcPr>
            <w:tcW w:w="1611" w:type="dxa"/>
            <w:hideMark/>
          </w:tcPr>
          <w:p w14:paraId="42FBE5EB" w14:textId="77777777" w:rsidR="000A2A1A" w:rsidRPr="009F1359" w:rsidRDefault="000A2A1A" w:rsidP="00DC1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546A" w:themeColor="text2"/>
              </w:rPr>
            </w:pPr>
            <w:r w:rsidRPr="009F1359">
              <w:rPr>
                <w:color w:val="44546A" w:themeColor="text2"/>
              </w:rPr>
              <w:t>Output</w:t>
            </w:r>
          </w:p>
        </w:tc>
      </w:tr>
      <w:tr w:rsidR="009F1359" w:rsidRPr="009F1359" w14:paraId="0E1F7B2F" w14:textId="77777777" w:rsidTr="009537A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hideMark/>
          </w:tcPr>
          <w:p w14:paraId="2084136C" w14:textId="77777777" w:rsidR="004D1307" w:rsidRPr="009F1359" w:rsidRDefault="004D1307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[[1,2],[3,4]],</w:t>
            </w:r>
          </w:p>
          <w:p w14:paraId="0AAF0EDC" w14:textId="16017310" w:rsidR="000A2A1A" w:rsidRPr="009F1359" w:rsidRDefault="004D1307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 xml:space="preserve">[[2,2],[2,2]] </w:t>
            </w:r>
          </w:p>
          <w:p w14:paraId="683ECBB4" w14:textId="50A7ED40" w:rsidR="000A2A1A" w:rsidRPr="009F1359" w:rsidRDefault="000A2A1A" w:rsidP="00DC1C3C">
            <w:pPr>
              <w:rPr>
                <w:noProof/>
                <w:color w:val="44546A" w:themeColor="text2"/>
                <w:lang w:val="en-US"/>
              </w:rPr>
            </w:pPr>
          </w:p>
        </w:tc>
        <w:tc>
          <w:tcPr>
            <w:tcW w:w="1611" w:type="dxa"/>
            <w:hideMark/>
          </w:tcPr>
          <w:p w14:paraId="439083DF" w14:textId="77777777" w:rsidR="000A2A1A" w:rsidRPr="009F1359" w:rsidRDefault="009537A9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  <w:lang w:val="en-US"/>
              </w:rPr>
            </w:pPr>
            <w:r w:rsidRPr="009F1359">
              <w:rPr>
                <w:bCs/>
                <w:noProof/>
                <w:color w:val="44546A" w:themeColor="text2"/>
                <w:lang w:val="en-US"/>
              </w:rPr>
              <w:t>3 4</w:t>
            </w:r>
          </w:p>
          <w:p w14:paraId="4C19A017" w14:textId="1A5EC37D" w:rsidR="009537A9" w:rsidRPr="009F1359" w:rsidRDefault="009537A9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  <w:lang w:val="en-US"/>
              </w:rPr>
            </w:pPr>
            <w:r w:rsidRPr="009F1359">
              <w:rPr>
                <w:bCs/>
                <w:noProof/>
                <w:color w:val="44546A" w:themeColor="text2"/>
                <w:lang w:val="en-US"/>
              </w:rPr>
              <w:t>5 6</w:t>
            </w:r>
          </w:p>
        </w:tc>
      </w:tr>
      <w:tr w:rsidR="009F1359" w:rsidRPr="009F1359" w14:paraId="070D8770" w14:textId="77777777" w:rsidTr="009537A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hideMark/>
          </w:tcPr>
          <w:p w14:paraId="68C571F8" w14:textId="0018D9CD" w:rsidR="000A2A1A" w:rsidRPr="009F1359" w:rsidRDefault="004D1307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[[1,2,3],[4,3,1]],</w:t>
            </w:r>
          </w:p>
          <w:p w14:paraId="55DE7F9D" w14:textId="7E00CF2C" w:rsidR="004D1307" w:rsidRPr="009F1359" w:rsidRDefault="004D1307" w:rsidP="004D1307">
            <w:pPr>
              <w:rPr>
                <w:b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[[1,2,3],[4,2,2]]</w:t>
            </w:r>
          </w:p>
          <w:p w14:paraId="4AFD5805" w14:textId="38F7BA0C" w:rsidR="009537A9" w:rsidRPr="009F1359" w:rsidRDefault="009537A9" w:rsidP="00DC1C3C">
            <w:pPr>
              <w:rPr>
                <w:bCs w:val="0"/>
                <w:noProof/>
                <w:color w:val="44546A" w:themeColor="text2"/>
                <w:lang w:val="en-US"/>
              </w:rPr>
            </w:pPr>
          </w:p>
        </w:tc>
        <w:tc>
          <w:tcPr>
            <w:tcW w:w="1611" w:type="dxa"/>
            <w:hideMark/>
          </w:tcPr>
          <w:p w14:paraId="5C9E9EA2" w14:textId="77777777" w:rsidR="000A2A1A" w:rsidRPr="009F1359" w:rsidRDefault="009537A9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  <w:lang w:val="en-US"/>
              </w:rPr>
            </w:pPr>
            <w:r w:rsidRPr="009F1359">
              <w:rPr>
                <w:bCs/>
                <w:noProof/>
                <w:color w:val="44546A" w:themeColor="text2"/>
                <w:lang w:val="en-US"/>
              </w:rPr>
              <w:t>2 4 6</w:t>
            </w:r>
          </w:p>
          <w:p w14:paraId="74269420" w14:textId="600A796F" w:rsidR="009537A9" w:rsidRPr="009F1359" w:rsidRDefault="009537A9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  <w:lang w:val="en-US"/>
              </w:rPr>
            </w:pPr>
            <w:r w:rsidRPr="009F1359">
              <w:rPr>
                <w:bCs/>
                <w:noProof/>
                <w:color w:val="44546A" w:themeColor="text2"/>
                <w:lang w:val="en-US"/>
              </w:rPr>
              <w:t>8 5 3</w:t>
            </w:r>
          </w:p>
        </w:tc>
      </w:tr>
    </w:tbl>
    <w:p w14:paraId="24537015" w14:textId="77777777" w:rsidR="000A2A1A" w:rsidRPr="009F1359" w:rsidRDefault="000A2A1A" w:rsidP="000A2A1A">
      <w:pPr>
        <w:ind w:left="720"/>
        <w:rPr>
          <w:b/>
          <w:bCs/>
          <w:color w:val="44546A" w:themeColor="text2"/>
        </w:rPr>
      </w:pPr>
    </w:p>
    <w:p w14:paraId="06745F7B" w14:textId="0602A4B0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2" w:name="_Toc146097954"/>
      <w:r w:rsidRPr="000A2A1A">
        <w:rPr>
          <w:color w:val="44546A" w:themeColor="text2"/>
          <w:lang w:val="en"/>
        </w:rPr>
        <w:t>Intersection of Two Matrices</w:t>
      </w:r>
      <w:bookmarkEnd w:id="2"/>
    </w:p>
    <w:p w14:paraId="397FAC94" w14:textId="77777777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a program that reads two char matrices </w:t>
      </w:r>
      <w:r w:rsidRPr="000A2A1A">
        <w:rPr>
          <w:b/>
          <w:color w:val="44546A" w:themeColor="text2"/>
          <w:lang w:val="en-US"/>
        </w:rPr>
        <w:t>(</w:t>
      </w:r>
      <w:proofErr w:type="gramStart"/>
      <w:r w:rsidRPr="000A2A1A">
        <w:rPr>
          <w:b/>
          <w:color w:val="44546A" w:themeColor="text2"/>
          <w:lang w:val="en-US"/>
        </w:rPr>
        <w:t>A[</w:t>
      </w:r>
      <w:proofErr w:type="gramEnd"/>
      <w:r w:rsidRPr="000A2A1A">
        <w:rPr>
          <w:b/>
          <w:color w:val="44546A" w:themeColor="text2"/>
          <w:lang w:val="en-US"/>
        </w:rPr>
        <w:t>][] and B[][])</w:t>
      </w:r>
      <w:r w:rsidRPr="000A2A1A">
        <w:rPr>
          <w:color w:val="44546A" w:themeColor="text2"/>
          <w:lang w:val="en-US"/>
        </w:rPr>
        <w:t xml:space="preserve"> of the same order </w:t>
      </w:r>
      <w:r w:rsidRPr="000A2A1A">
        <w:rPr>
          <w:b/>
          <w:color w:val="44546A" w:themeColor="text2"/>
          <w:lang w:val="en-US"/>
        </w:rPr>
        <w:t xml:space="preserve">M * N </w:t>
      </w:r>
      <w:r w:rsidRPr="000A2A1A">
        <w:rPr>
          <w:color w:val="44546A" w:themeColor="text2"/>
          <w:lang w:val="en-US"/>
        </w:rPr>
        <w:t>and</w:t>
      </w:r>
      <w:r w:rsidRPr="000A2A1A">
        <w:rPr>
          <w:b/>
          <w:color w:val="44546A" w:themeColor="text2"/>
          <w:lang w:val="en-US"/>
        </w:rPr>
        <w:t xml:space="preserve"> </w:t>
      </w:r>
      <w:r w:rsidRPr="000A2A1A">
        <w:rPr>
          <w:color w:val="44546A" w:themeColor="text2"/>
          <w:lang w:val="en-US"/>
        </w:rPr>
        <w:t>prints the third matrix</w:t>
      </w:r>
      <w:r w:rsidRPr="000A2A1A">
        <w:rPr>
          <w:b/>
          <w:color w:val="44546A" w:themeColor="text2"/>
          <w:lang w:val="en-US"/>
        </w:rPr>
        <w:t xml:space="preserve"> C[][], </w:t>
      </w:r>
      <w:r w:rsidRPr="000A2A1A">
        <w:rPr>
          <w:color w:val="44546A" w:themeColor="text2"/>
          <w:lang w:val="en-US"/>
        </w:rPr>
        <w:t>which is filled with the intersecting elements of</w:t>
      </w:r>
      <w:r w:rsidRPr="000A2A1A">
        <w:rPr>
          <w:b/>
          <w:color w:val="44546A" w:themeColor="text2"/>
          <w:lang w:val="en-US"/>
        </w:rPr>
        <w:t xml:space="preserve"> A and B</w:t>
      </w:r>
      <w:r w:rsidRPr="000A2A1A">
        <w:rPr>
          <w:color w:val="44546A" w:themeColor="text2"/>
          <w:lang w:val="en-US"/>
        </w:rPr>
        <w:t>,</w:t>
      </w:r>
      <w:r w:rsidRPr="000A2A1A">
        <w:rPr>
          <w:b/>
          <w:color w:val="44546A" w:themeColor="text2"/>
          <w:lang w:val="en-US"/>
        </w:rPr>
        <w:t xml:space="preserve"> </w:t>
      </w:r>
      <w:r w:rsidRPr="000A2A1A">
        <w:rPr>
          <w:color w:val="44546A" w:themeColor="text2"/>
          <w:lang w:val="en-US"/>
        </w:rPr>
        <w:t>otherwise set the element to</w:t>
      </w:r>
      <w:r w:rsidRPr="000A2A1A">
        <w:rPr>
          <w:b/>
          <w:color w:val="44546A" w:themeColor="text2"/>
          <w:lang w:val="en-US"/>
        </w:rPr>
        <w:t xml:space="preserve"> '*'</w:t>
      </w:r>
      <w:r w:rsidRPr="000A2A1A">
        <w:rPr>
          <w:color w:val="44546A" w:themeColor="text2"/>
          <w:lang w:val="en-US"/>
        </w:rPr>
        <w:t xml:space="preserve">. On the first two lines, you receive </w:t>
      </w:r>
      <w:r w:rsidRPr="000A2A1A">
        <w:rPr>
          <w:b/>
          <w:color w:val="44546A" w:themeColor="text2"/>
          <w:lang w:val="en-US"/>
        </w:rPr>
        <w:t>M</w:t>
      </w:r>
      <w:r w:rsidRPr="000A2A1A">
        <w:rPr>
          <w:color w:val="44546A" w:themeColor="text2"/>
          <w:lang w:val="en-US"/>
        </w:rPr>
        <w:t xml:space="preserve"> and </w:t>
      </w:r>
      <w:r w:rsidRPr="000A2A1A">
        <w:rPr>
          <w:b/>
          <w:color w:val="44546A" w:themeColor="text2"/>
          <w:lang w:val="en-US"/>
        </w:rPr>
        <w:t>N</w:t>
      </w:r>
      <w:r w:rsidRPr="000A2A1A">
        <w:rPr>
          <w:color w:val="44546A" w:themeColor="text2"/>
          <w:lang w:val="en-US"/>
        </w:rPr>
        <w:t xml:space="preserve">, then on </w:t>
      </w:r>
      <w:r w:rsidRPr="000A2A1A">
        <w:rPr>
          <w:b/>
          <w:color w:val="44546A" w:themeColor="text2"/>
          <w:lang w:val="en-US"/>
        </w:rPr>
        <w:t>2 * M</w:t>
      </w:r>
      <w:r w:rsidRPr="000A2A1A">
        <w:rPr>
          <w:color w:val="44546A" w:themeColor="text2"/>
          <w:lang w:val="en-US"/>
        </w:rPr>
        <w:t xml:space="preserve"> lines </w:t>
      </w:r>
      <w:r w:rsidRPr="000A2A1A">
        <w:rPr>
          <w:b/>
          <w:color w:val="44546A" w:themeColor="text2"/>
          <w:lang w:val="en-US"/>
        </w:rPr>
        <w:t xml:space="preserve">N </w:t>
      </w:r>
      <w:r w:rsidRPr="000A2A1A">
        <w:rPr>
          <w:color w:val="44546A" w:themeColor="text2"/>
          <w:lang w:val="en-US"/>
        </w:rPr>
        <w:t>characters – the matrices elements.</w:t>
      </w:r>
    </w:p>
    <w:p w14:paraId="720C7AC3" w14:textId="77777777" w:rsidR="000A2A1A" w:rsidRPr="000A2A1A" w:rsidRDefault="000A2A1A" w:rsidP="000A2A1A">
      <w:pPr>
        <w:rPr>
          <w:b/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The matrix elements may be any ASCII char </w:t>
      </w:r>
      <w:r w:rsidRPr="000A2A1A">
        <w:rPr>
          <w:b/>
          <w:color w:val="44546A" w:themeColor="text2"/>
          <w:lang w:val="en-US"/>
        </w:rPr>
        <w:t>except</w:t>
      </w:r>
      <w:r w:rsidRPr="000A2A1A">
        <w:rPr>
          <w:color w:val="44546A" w:themeColor="text2"/>
          <w:lang w:val="en-US"/>
        </w:rPr>
        <w:t xml:space="preserve"> </w:t>
      </w:r>
      <w:r w:rsidRPr="000A2A1A">
        <w:rPr>
          <w:b/>
          <w:color w:val="44546A" w:themeColor="text2"/>
          <w:lang w:val="en-US"/>
        </w:rPr>
        <w:t>'*'.</w:t>
      </w:r>
    </w:p>
    <w:p w14:paraId="63CE723D" w14:textId="77777777" w:rsidR="000A2A1A" w:rsidRPr="000A2A1A" w:rsidRDefault="000A2A1A" w:rsidP="000A2A1A">
      <w:pPr>
        <w:rPr>
          <w:b/>
          <w:color w:val="44546A" w:themeColor="text2"/>
        </w:rPr>
      </w:pPr>
      <w:r w:rsidRPr="000A2A1A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3384" w:type="dxa"/>
        <w:tblLook w:val="04A0" w:firstRow="1" w:lastRow="0" w:firstColumn="1" w:lastColumn="0" w:noHBand="0" w:noVBand="1"/>
      </w:tblPr>
      <w:tblGrid>
        <w:gridCol w:w="1825"/>
        <w:gridCol w:w="1559"/>
      </w:tblGrid>
      <w:tr w:rsidR="009F1359" w:rsidRPr="009F1359" w14:paraId="003BD7B5" w14:textId="77777777" w:rsidTr="000A2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14:paraId="0201817B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559" w:type="dxa"/>
            <w:hideMark/>
          </w:tcPr>
          <w:p w14:paraId="0ED0EDB4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738A524D" w14:textId="77777777" w:rsidTr="000A2A1A">
        <w:trPr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14:paraId="574B23FF" w14:textId="12F58BAC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A2A1A" w:rsidRPr="000A2A1A">
              <w:rPr>
                <w:color w:val="44546A" w:themeColor="text2"/>
                <w:lang w:val="en-US"/>
              </w:rPr>
              <w:t>a b c d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78B0C23A" w14:textId="70FBEE51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a b c d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0182E0C" w14:textId="0BF29968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a b c d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],</w:t>
            </w:r>
          </w:p>
          <w:p w14:paraId="2AAB4951" w14:textId="05F6BBC7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k b c k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082882CB" w14:textId="658E761E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a b g d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152E5B79" w14:textId="255638EA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a k c d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1559" w:type="dxa"/>
            <w:hideMark/>
          </w:tcPr>
          <w:p w14:paraId="2E77ED8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* b c * </w:t>
            </w:r>
          </w:p>
          <w:p w14:paraId="49DF1859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a b * d </w:t>
            </w:r>
          </w:p>
          <w:p w14:paraId="0EB5E7CD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a * c d</w:t>
            </w:r>
          </w:p>
        </w:tc>
      </w:tr>
      <w:tr w:rsidR="009F1359" w:rsidRPr="009F1359" w14:paraId="764636E3" w14:textId="77777777" w:rsidTr="000A2A1A">
        <w:trPr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D9C59C6" w14:textId="30D4E62B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1 2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222CE735" w14:textId="61DE2712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3 4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2FAEB3D9" w14:textId="228DC4CB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5C364C45" w14:textId="33C35EC3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7 8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2A18D500" w14:textId="51A8BE0F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9 1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],</w:t>
            </w:r>
          </w:p>
          <w:p w14:paraId="15B023FD" w14:textId="47CD7023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0 2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21616339" w14:textId="565AE615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3 1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0285208" w14:textId="0119D05B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1 6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15DFCBF5" w14:textId="2339F286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7 4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45A041AE" w14:textId="3046B27B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1 1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1559" w:type="dxa"/>
          </w:tcPr>
          <w:p w14:paraId="30049B96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* 2</w:t>
            </w:r>
          </w:p>
          <w:p w14:paraId="3BD18822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3 *</w:t>
            </w:r>
          </w:p>
          <w:p w14:paraId="7060547E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* 6</w:t>
            </w:r>
          </w:p>
          <w:p w14:paraId="3A96654D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7 *</w:t>
            </w:r>
          </w:p>
          <w:p w14:paraId="36B91ACF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* 1</w:t>
            </w:r>
          </w:p>
        </w:tc>
      </w:tr>
    </w:tbl>
    <w:p w14:paraId="74E52186" w14:textId="7EC269BA" w:rsidR="00434B11" w:rsidRPr="009F1359" w:rsidRDefault="00434B11" w:rsidP="000A2A1A">
      <w:pPr>
        <w:rPr>
          <w:color w:val="44546A" w:themeColor="text2"/>
        </w:rPr>
      </w:pPr>
    </w:p>
    <w:p w14:paraId="120685A0" w14:textId="77777777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3" w:name="_Toc146097955"/>
      <w:r w:rsidRPr="000A2A1A">
        <w:rPr>
          <w:color w:val="44546A" w:themeColor="text2"/>
          <w:lang w:val="en"/>
        </w:rPr>
        <w:t>Sum Matrix Elements</w:t>
      </w:r>
      <w:bookmarkEnd w:id="3"/>
    </w:p>
    <w:p w14:paraId="1F410F89" w14:textId="43C2C680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a program that </w:t>
      </w:r>
      <w:r w:rsidR="004D1307" w:rsidRPr="009F1359">
        <w:rPr>
          <w:b/>
          <w:color w:val="44546A" w:themeColor="text2"/>
          <w:lang w:val="en-US"/>
        </w:rPr>
        <w:t>receive</w:t>
      </w:r>
      <w:r w:rsidRPr="000A2A1A">
        <w:rPr>
          <w:b/>
          <w:color w:val="44546A" w:themeColor="text2"/>
          <w:lang w:val="en-US"/>
        </w:rPr>
        <w:t xml:space="preserve"> a matrix</w:t>
      </w:r>
      <w:r w:rsidRPr="000A2A1A">
        <w:rPr>
          <w:color w:val="44546A" w:themeColor="text2"/>
          <w:lang w:val="en-US"/>
        </w:rPr>
        <w:t xml:space="preserve"> and prints:</w:t>
      </w:r>
    </w:p>
    <w:p w14:paraId="1DFDCE64" w14:textId="77777777" w:rsidR="000A2A1A" w:rsidRPr="000A2A1A" w:rsidRDefault="000A2A1A">
      <w:pPr>
        <w:numPr>
          <w:ilvl w:val="0"/>
          <w:numId w:val="2"/>
        </w:numPr>
        <w:rPr>
          <w:b/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The count of </w:t>
      </w:r>
      <w:r w:rsidRPr="000A2A1A">
        <w:rPr>
          <w:b/>
          <w:color w:val="44546A" w:themeColor="text2"/>
          <w:lang w:val="en-US"/>
        </w:rPr>
        <w:t>rows</w:t>
      </w:r>
    </w:p>
    <w:p w14:paraId="2CE3A114" w14:textId="77777777" w:rsidR="000A2A1A" w:rsidRPr="000A2A1A" w:rsidRDefault="000A2A1A">
      <w:pPr>
        <w:numPr>
          <w:ilvl w:val="0"/>
          <w:numId w:val="2"/>
        </w:numPr>
        <w:rPr>
          <w:b/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The count of </w:t>
      </w:r>
      <w:r w:rsidRPr="000A2A1A">
        <w:rPr>
          <w:b/>
          <w:color w:val="44546A" w:themeColor="text2"/>
          <w:lang w:val="en-US"/>
        </w:rPr>
        <w:t>columns</w:t>
      </w:r>
    </w:p>
    <w:p w14:paraId="33A7526F" w14:textId="77777777" w:rsidR="000A2A1A" w:rsidRPr="000A2A1A" w:rsidRDefault="000A2A1A">
      <w:pPr>
        <w:numPr>
          <w:ilvl w:val="0"/>
          <w:numId w:val="2"/>
        </w:num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The sum of all </w:t>
      </w:r>
      <w:r w:rsidRPr="000A2A1A">
        <w:rPr>
          <w:b/>
          <w:color w:val="44546A" w:themeColor="text2"/>
          <w:lang w:val="en-US"/>
        </w:rPr>
        <w:t>matrix's elements</w:t>
      </w:r>
    </w:p>
    <w:p w14:paraId="351241D2" w14:textId="77777777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On the first line, you will get the matrix dimensions in the format </w:t>
      </w:r>
      <w:r w:rsidRPr="000A2A1A">
        <w:rPr>
          <w:bCs/>
          <w:color w:val="44546A" w:themeColor="text2"/>
          <w:lang w:val="en-US"/>
        </w:rPr>
        <w:t>"</w:t>
      </w:r>
      <w:r w:rsidRPr="000A2A1A">
        <w:rPr>
          <w:b/>
          <w:color w:val="44546A" w:themeColor="text2"/>
          <w:lang w:val="en-US"/>
        </w:rPr>
        <w:t>{rows, columns}</w:t>
      </w:r>
      <w:r w:rsidRPr="000A2A1A">
        <w:rPr>
          <w:bCs/>
          <w:color w:val="44546A" w:themeColor="text2"/>
          <w:lang w:val="en-US"/>
        </w:rPr>
        <w:t>"</w:t>
      </w:r>
      <w:r w:rsidRPr="000A2A1A">
        <w:rPr>
          <w:b/>
          <w:color w:val="44546A" w:themeColor="text2"/>
          <w:lang w:val="en-US"/>
        </w:rPr>
        <w:t xml:space="preserve">. </w:t>
      </w:r>
      <w:r w:rsidRPr="000A2A1A">
        <w:rPr>
          <w:color w:val="44546A" w:themeColor="text2"/>
          <w:lang w:val="en-US"/>
        </w:rPr>
        <w:t xml:space="preserve">On the next lines, you will get the elements for each </w:t>
      </w:r>
      <w:r w:rsidRPr="000A2A1A">
        <w:rPr>
          <w:b/>
          <w:color w:val="44546A" w:themeColor="text2"/>
          <w:lang w:val="en-US"/>
        </w:rPr>
        <w:t>row</w:t>
      </w:r>
      <w:r w:rsidRPr="000A2A1A">
        <w:rPr>
          <w:color w:val="44546A" w:themeColor="text2"/>
          <w:lang w:val="en-US"/>
        </w:rPr>
        <w:t xml:space="preserve"> separated by a comma.</w:t>
      </w:r>
    </w:p>
    <w:p w14:paraId="1873D26F" w14:textId="77777777" w:rsidR="000A2A1A" w:rsidRPr="000A2A1A" w:rsidRDefault="000A2A1A" w:rsidP="000A2A1A">
      <w:pPr>
        <w:rPr>
          <w:b/>
          <w:color w:val="44546A" w:themeColor="text2"/>
        </w:rPr>
      </w:pPr>
      <w:r w:rsidRPr="000A2A1A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3879" w:type="dxa"/>
        <w:tblLook w:val="04A0" w:firstRow="1" w:lastRow="0" w:firstColumn="1" w:lastColumn="0" w:noHBand="0" w:noVBand="1"/>
      </w:tblPr>
      <w:tblGrid>
        <w:gridCol w:w="2605"/>
        <w:gridCol w:w="1274"/>
      </w:tblGrid>
      <w:tr w:rsidR="009F1359" w:rsidRPr="009F1359" w14:paraId="1849B196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E5CA831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274" w:type="dxa"/>
          </w:tcPr>
          <w:p w14:paraId="33AD3EA9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4709C5B5" w14:textId="77777777" w:rsidTr="004D1307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CBC7964" w14:textId="7731B26C" w:rsidR="000A2A1A" w:rsidRPr="000A2A1A" w:rsidRDefault="004D1307" w:rsidP="000A2A1A">
            <w:pPr>
              <w:spacing w:after="160" w:line="259" w:lineRule="auto"/>
              <w:rPr>
                <w:b w:val="0"/>
                <w:bCs w:val="0"/>
                <w:iCs/>
                <w:color w:val="44546A" w:themeColor="text2"/>
                <w:lang w:val="en-US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[[</w:t>
            </w:r>
            <w:r w:rsidR="000A2A1A" w:rsidRPr="000A2A1A">
              <w:rPr>
                <w:iCs/>
                <w:color w:val="44546A" w:themeColor="text2"/>
                <w:lang w:val="en-US"/>
              </w:rPr>
              <w:t>7, 1, 3, 3, 2, 1</w:t>
            </w:r>
            <w:r w:rsidRPr="009F1359">
              <w:rPr>
                <w:iCs/>
                <w:color w:val="44546A" w:themeColor="text2"/>
                <w:lang w:val="en-US"/>
              </w:rPr>
              <w:t>], [</w:t>
            </w:r>
            <w:r w:rsidR="000A2A1A" w:rsidRPr="000A2A1A">
              <w:rPr>
                <w:iCs/>
                <w:color w:val="44546A" w:themeColor="text2"/>
                <w:lang w:val="en-US"/>
              </w:rPr>
              <w:t>1, 3, 9, 8, 5, 6</w:t>
            </w:r>
            <w:r w:rsidRPr="009F1359">
              <w:rPr>
                <w:iCs/>
                <w:color w:val="44546A" w:themeColor="text2"/>
                <w:lang w:val="en-US"/>
              </w:rPr>
              <w:t>], [</w:t>
            </w:r>
            <w:r w:rsidR="000A2A1A" w:rsidRPr="000A2A1A">
              <w:rPr>
                <w:iCs/>
                <w:color w:val="44546A" w:themeColor="text2"/>
                <w:lang w:val="en-US"/>
              </w:rPr>
              <w:t>4, 6, 7, 9, 1, 0</w:t>
            </w:r>
            <w:r w:rsidRPr="009F1359">
              <w:rPr>
                <w:iCs/>
                <w:color w:val="44546A" w:themeColor="text2"/>
                <w:lang w:val="en-US"/>
              </w:rPr>
              <w:t>]]</w:t>
            </w:r>
          </w:p>
        </w:tc>
        <w:tc>
          <w:tcPr>
            <w:tcW w:w="1274" w:type="dxa"/>
          </w:tcPr>
          <w:p w14:paraId="2589B75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3</w:t>
            </w:r>
          </w:p>
          <w:p w14:paraId="2F4A4491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6</w:t>
            </w:r>
          </w:p>
          <w:p w14:paraId="4F35339C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76</w:t>
            </w:r>
          </w:p>
        </w:tc>
      </w:tr>
      <w:tr w:rsidR="009F1359" w:rsidRPr="009F1359" w14:paraId="58624DEB" w14:textId="77777777" w:rsidTr="004D1307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F7F5D9B" w14:textId="4E9EA567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[[</w:t>
            </w:r>
            <w:r w:rsidR="000A2A1A" w:rsidRPr="000A2A1A">
              <w:rPr>
                <w:iCs/>
                <w:color w:val="44546A" w:themeColor="text2"/>
                <w:lang w:val="en-US"/>
              </w:rPr>
              <w:t>10, 11, 12, 13</w:t>
            </w:r>
            <w:r w:rsidRPr="009F1359">
              <w:rPr>
                <w:iCs/>
                <w:color w:val="44546A" w:themeColor="text2"/>
                <w:lang w:val="en-US"/>
              </w:rPr>
              <w:t>],</w:t>
            </w:r>
          </w:p>
          <w:p w14:paraId="3436E684" w14:textId="373C37DC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</w:t>
            </w:r>
            <w:r w:rsidR="000A2A1A" w:rsidRPr="000A2A1A">
              <w:rPr>
                <w:iCs/>
                <w:color w:val="44546A" w:themeColor="text2"/>
                <w:lang w:val="en-US"/>
              </w:rPr>
              <w:t>14, 15, 16, 17</w:t>
            </w:r>
            <w:r w:rsidRPr="009F1359">
              <w:rPr>
                <w:iCs/>
                <w:color w:val="44546A" w:themeColor="text2"/>
                <w:lang w:val="en-US"/>
              </w:rPr>
              <w:t>]]</w:t>
            </w:r>
          </w:p>
        </w:tc>
        <w:tc>
          <w:tcPr>
            <w:tcW w:w="1274" w:type="dxa"/>
          </w:tcPr>
          <w:p w14:paraId="39361C5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2</w:t>
            </w:r>
          </w:p>
          <w:p w14:paraId="6BE8F20A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4</w:t>
            </w:r>
          </w:p>
          <w:p w14:paraId="629A66B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108</w:t>
            </w:r>
          </w:p>
        </w:tc>
      </w:tr>
    </w:tbl>
    <w:p w14:paraId="42B618DA" w14:textId="77777777" w:rsidR="000A2A1A" w:rsidRPr="009F1359" w:rsidRDefault="000A2A1A" w:rsidP="000A2A1A">
      <w:pPr>
        <w:ind w:left="720"/>
        <w:rPr>
          <w:b/>
          <w:bCs/>
          <w:color w:val="44546A" w:themeColor="text2"/>
        </w:rPr>
      </w:pPr>
    </w:p>
    <w:p w14:paraId="30A1189C" w14:textId="0F581F51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4" w:name="_Toc146097956"/>
      <w:r w:rsidRPr="000A2A1A">
        <w:rPr>
          <w:color w:val="44546A" w:themeColor="text2"/>
          <w:lang w:val="en"/>
        </w:rPr>
        <w:t>Maximum Sum of 2X2 Submatrix</w:t>
      </w:r>
      <w:bookmarkEnd w:id="4"/>
    </w:p>
    <w:p w14:paraId="2F39D48A" w14:textId="77777777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a program that </w:t>
      </w:r>
      <w:r w:rsidRPr="000A2A1A">
        <w:rPr>
          <w:b/>
          <w:color w:val="44546A" w:themeColor="text2"/>
          <w:lang w:val="en-US"/>
        </w:rPr>
        <w:t>reads a matrix</w:t>
      </w:r>
      <w:r w:rsidRPr="000A2A1A">
        <w:rPr>
          <w:color w:val="44546A" w:themeColor="text2"/>
          <w:lang w:val="en-US"/>
        </w:rPr>
        <w:t xml:space="preserve"> from the console. Then find the biggest sum of a </w:t>
      </w:r>
      <w:r w:rsidRPr="000A2A1A">
        <w:rPr>
          <w:b/>
          <w:color w:val="44546A" w:themeColor="text2"/>
          <w:lang w:val="en-US"/>
        </w:rPr>
        <w:t xml:space="preserve">2x2 submatrix. </w:t>
      </w:r>
      <w:r w:rsidRPr="000A2A1A">
        <w:rPr>
          <w:color w:val="44546A" w:themeColor="text2"/>
          <w:lang w:val="en-US"/>
        </w:rPr>
        <w:t>Print the submatrix and its sum.</w:t>
      </w:r>
    </w:p>
    <w:p w14:paraId="63163876" w14:textId="079B822A" w:rsidR="000A2A1A" w:rsidRPr="000A2A1A" w:rsidRDefault="000A2A1A" w:rsidP="000A2A1A">
      <w:pPr>
        <w:rPr>
          <w:b/>
          <w:color w:val="44546A" w:themeColor="text2"/>
        </w:rPr>
      </w:pPr>
      <w:r w:rsidRPr="000A2A1A">
        <w:rPr>
          <w:color w:val="44546A" w:themeColor="text2"/>
          <w:lang w:val="en-US"/>
        </w:rPr>
        <w:lastRenderedPageBreak/>
        <w:t xml:space="preserve">On the first line, you will get the matrix dimensions in the format </w:t>
      </w:r>
      <w:r w:rsidRPr="000A2A1A">
        <w:rPr>
          <w:bCs/>
          <w:color w:val="44546A" w:themeColor="text2"/>
          <w:lang w:val="en-US"/>
        </w:rPr>
        <w:t>"</w:t>
      </w:r>
      <w:r w:rsidRPr="000A2A1A">
        <w:rPr>
          <w:b/>
          <w:color w:val="44546A" w:themeColor="text2"/>
          <w:lang w:val="en-US"/>
        </w:rPr>
        <w:t>{rows, columns}</w:t>
      </w:r>
      <w:r w:rsidRPr="000A2A1A">
        <w:rPr>
          <w:bCs/>
          <w:color w:val="44546A" w:themeColor="text2"/>
          <w:lang w:val="en-US"/>
        </w:rPr>
        <w:t>"</w:t>
      </w:r>
      <w:r w:rsidRPr="000A2A1A">
        <w:rPr>
          <w:b/>
          <w:color w:val="44546A" w:themeColor="text2"/>
          <w:lang w:val="en-US"/>
        </w:rPr>
        <w:t xml:space="preserve">. </w:t>
      </w:r>
      <w:r w:rsidRPr="000A2A1A">
        <w:rPr>
          <w:color w:val="44546A" w:themeColor="text2"/>
          <w:lang w:val="en-US"/>
        </w:rPr>
        <w:t xml:space="preserve">On the next lines, you will get the elements for each </w:t>
      </w:r>
      <w:r w:rsidRPr="000A2A1A">
        <w:rPr>
          <w:b/>
          <w:color w:val="44546A" w:themeColor="text2"/>
          <w:lang w:val="en-US"/>
        </w:rPr>
        <w:t>row</w:t>
      </w:r>
      <w:r w:rsidRPr="000A2A1A">
        <w:rPr>
          <w:color w:val="44546A" w:themeColor="text2"/>
          <w:lang w:val="en-US"/>
        </w:rPr>
        <w:t xml:space="preserve"> separated by a comma.</w:t>
      </w:r>
    </w:p>
    <w:tbl>
      <w:tblPr>
        <w:tblStyle w:val="GridTable1Light-Accent1"/>
        <w:tblW w:w="3780" w:type="dxa"/>
        <w:tblLook w:val="04A0" w:firstRow="1" w:lastRow="0" w:firstColumn="1" w:lastColumn="0" w:noHBand="0" w:noVBand="1"/>
      </w:tblPr>
      <w:tblGrid>
        <w:gridCol w:w="2430"/>
        <w:gridCol w:w="1350"/>
      </w:tblGrid>
      <w:tr w:rsidR="009F1359" w:rsidRPr="009F1359" w14:paraId="1C5B21B5" w14:textId="77777777" w:rsidTr="0094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680FF0D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350" w:type="dxa"/>
          </w:tcPr>
          <w:p w14:paraId="7DC57D0C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4F004056" w14:textId="77777777" w:rsidTr="0094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D1B7FA6" w14:textId="3ADE2F68" w:rsidR="004D1307" w:rsidRPr="009F1359" w:rsidRDefault="004D1307" w:rsidP="000A2A1A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7 1 3 3 2 1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0786CCFF" w14:textId="79D7966C" w:rsidR="004D1307" w:rsidRPr="009F1359" w:rsidRDefault="004D1307" w:rsidP="000A2A1A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1 3 9 8 5 6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0F8F0DA8" w14:textId="0613A644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4 6 7 9 1 0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1350" w:type="dxa"/>
          </w:tcPr>
          <w:p w14:paraId="6BC713F8" w14:textId="4F55FCFD" w:rsidR="009407A5" w:rsidRPr="009F1359" w:rsidRDefault="009407A5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33</w:t>
            </w:r>
          </w:p>
          <w:p w14:paraId="7E0B959B" w14:textId="63C0854F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9 8</w:t>
            </w:r>
          </w:p>
          <w:p w14:paraId="08F58BC8" w14:textId="30D76554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7 9</w:t>
            </w:r>
          </w:p>
        </w:tc>
      </w:tr>
      <w:tr w:rsidR="009F1359" w:rsidRPr="009F1359" w14:paraId="5F975E6E" w14:textId="77777777" w:rsidTr="0094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D0393A1" w14:textId="69606CC7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10 11 12 13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4D434CA6" w14:textId="5E5DE026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14 15 16 17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iCs/>
                <w:color w:val="44546A" w:themeColor="text2"/>
                <w:lang w:val="en-US"/>
              </w:rPr>
              <w:t>]</w:t>
            </w:r>
          </w:p>
        </w:tc>
        <w:tc>
          <w:tcPr>
            <w:tcW w:w="1350" w:type="dxa"/>
          </w:tcPr>
          <w:p w14:paraId="335A278A" w14:textId="24AB990C" w:rsidR="009407A5" w:rsidRPr="009F1359" w:rsidRDefault="009407A5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58</w:t>
            </w:r>
          </w:p>
          <w:p w14:paraId="29E048E2" w14:textId="438DD611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12 13 </w:t>
            </w:r>
          </w:p>
          <w:p w14:paraId="167D4A48" w14:textId="5257252D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16 17 </w:t>
            </w:r>
          </w:p>
        </w:tc>
      </w:tr>
    </w:tbl>
    <w:p w14:paraId="035F10B1" w14:textId="78002F03" w:rsidR="000A2A1A" w:rsidRPr="009F1359" w:rsidRDefault="000A2A1A" w:rsidP="000A2A1A">
      <w:pPr>
        <w:rPr>
          <w:color w:val="44546A" w:themeColor="text2"/>
        </w:rPr>
      </w:pPr>
    </w:p>
    <w:p w14:paraId="7E926851" w14:textId="77777777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5" w:name="_Toc146097957"/>
      <w:r w:rsidRPr="000A2A1A">
        <w:rPr>
          <w:color w:val="44546A" w:themeColor="text2"/>
          <w:lang w:val="en"/>
        </w:rPr>
        <w:t>Print Diagonals of Square Matrix</w:t>
      </w:r>
      <w:bookmarkEnd w:id="5"/>
    </w:p>
    <w:p w14:paraId="3F39E58B" w14:textId="77D811D4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a program that </w:t>
      </w:r>
      <w:r w:rsidRPr="000A2A1A">
        <w:rPr>
          <w:b/>
          <w:color w:val="44546A" w:themeColor="text2"/>
          <w:lang w:val="en-US"/>
        </w:rPr>
        <w:t>reads a matrix</w:t>
      </w:r>
      <w:r w:rsidRPr="000A2A1A">
        <w:rPr>
          <w:color w:val="44546A" w:themeColor="text2"/>
          <w:lang w:val="en-US"/>
        </w:rPr>
        <w:t xml:space="preserve"> from the console. Then print the diagonals. The matrix will always be square. On the first line, you read a single integer </w:t>
      </w:r>
      <w:r w:rsidRPr="000A2A1A">
        <w:rPr>
          <w:b/>
          <w:color w:val="44546A" w:themeColor="text2"/>
          <w:lang w:val="en-US"/>
        </w:rPr>
        <w:t>N</w:t>
      </w:r>
      <w:r w:rsidRPr="000A2A1A">
        <w:rPr>
          <w:color w:val="44546A" w:themeColor="text2"/>
          <w:lang w:val="en-US"/>
        </w:rPr>
        <w:t xml:space="preserve"> the matrix size. Then on each line N elements. The first diagonal should always start with the element at the </w:t>
      </w:r>
      <w:r w:rsidRPr="000A2A1A">
        <w:rPr>
          <w:b/>
          <w:color w:val="44546A" w:themeColor="text2"/>
          <w:lang w:val="en-US"/>
        </w:rPr>
        <w:t>first row and col</w:t>
      </w:r>
      <w:r w:rsidRPr="000A2A1A">
        <w:rPr>
          <w:color w:val="44546A" w:themeColor="text2"/>
          <w:lang w:val="en-US"/>
        </w:rPr>
        <w:t xml:space="preserve">. The second diagonal should start with the element at the </w:t>
      </w:r>
      <w:r w:rsidRPr="000A2A1A">
        <w:rPr>
          <w:b/>
          <w:color w:val="44546A" w:themeColor="text2"/>
          <w:lang w:val="en-US"/>
        </w:rPr>
        <w:t>last row and first col</w:t>
      </w:r>
      <w:r w:rsidRPr="000A2A1A">
        <w:rPr>
          <w:color w:val="44546A" w:themeColor="text2"/>
          <w:lang w:val="en-US"/>
        </w:rPr>
        <w:t>.</w:t>
      </w:r>
    </w:p>
    <w:tbl>
      <w:tblPr>
        <w:tblStyle w:val="GridTable1Light-Accent1"/>
        <w:tblW w:w="5935" w:type="dxa"/>
        <w:tblLook w:val="04A0" w:firstRow="1" w:lastRow="0" w:firstColumn="1" w:lastColumn="0" w:noHBand="0" w:noVBand="1"/>
      </w:tblPr>
      <w:tblGrid>
        <w:gridCol w:w="3505"/>
        <w:gridCol w:w="2430"/>
      </w:tblGrid>
      <w:tr w:rsidR="009F1359" w:rsidRPr="009F1359" w14:paraId="7D7FA31F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27CF14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430" w:type="dxa"/>
          </w:tcPr>
          <w:p w14:paraId="313FF3FB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1617C18F" w14:textId="77777777" w:rsidTr="004D1307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E26AEE9" w14:textId="7254C0D2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5D1108CB" w14:textId="2D05393C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718B402A" w14:textId="38763319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2430" w:type="dxa"/>
          </w:tcPr>
          <w:p w14:paraId="06298518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1 2 3</w:t>
            </w:r>
          </w:p>
          <w:p w14:paraId="01E3AAB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1 2 3</w:t>
            </w:r>
          </w:p>
        </w:tc>
      </w:tr>
      <w:tr w:rsidR="009F1359" w:rsidRPr="009F1359" w14:paraId="427A7DC0" w14:textId="77777777" w:rsidTr="004D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C4CD913" w14:textId="01CCCFC3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 xml:space="preserve">1 2 3 </w:t>
            </w:r>
            <w:r w:rsidR="009407A5" w:rsidRPr="009F1359">
              <w:rPr>
                <w:iCs/>
                <w:color w:val="44546A" w:themeColor="text2"/>
                <w:lang w:val="en-US"/>
              </w:rPr>
              <w:t>2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5B30A93C" w14:textId="7511623C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1 1 2 4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74D93C09" w14:textId="380077C9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1 2 1 4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4CE10BEC" w14:textId="356BD0FC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2 2 3 1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2430" w:type="dxa"/>
          </w:tcPr>
          <w:p w14:paraId="709330E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1 1 1 1 </w:t>
            </w:r>
          </w:p>
          <w:p w14:paraId="59C700E7" w14:textId="7767E4E5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2 2 2 </w:t>
            </w:r>
            <w:r w:rsidR="009407A5" w:rsidRPr="009F1359">
              <w:rPr>
                <w:bCs/>
                <w:color w:val="44546A" w:themeColor="text2"/>
                <w:lang w:val="en-US"/>
              </w:rPr>
              <w:t>2</w:t>
            </w:r>
          </w:p>
        </w:tc>
      </w:tr>
    </w:tbl>
    <w:p w14:paraId="3A1888D7" w14:textId="3BB77A5C" w:rsidR="000A2A1A" w:rsidRPr="009F1359" w:rsidRDefault="000A2A1A" w:rsidP="000A2A1A">
      <w:pPr>
        <w:rPr>
          <w:color w:val="44546A" w:themeColor="text2"/>
        </w:rPr>
      </w:pPr>
    </w:p>
    <w:p w14:paraId="2EADAFBD" w14:textId="77777777" w:rsidR="009537A9" w:rsidRPr="009537A9" w:rsidRDefault="009537A9" w:rsidP="00006F80">
      <w:pPr>
        <w:pStyle w:val="Heading1"/>
        <w:ind w:left="360"/>
        <w:rPr>
          <w:color w:val="44546A" w:themeColor="text2"/>
          <w:lang w:val="en"/>
        </w:rPr>
      </w:pPr>
      <w:bookmarkStart w:id="6" w:name="_Toc146097958"/>
      <w:r w:rsidRPr="009537A9">
        <w:rPr>
          <w:color w:val="44546A" w:themeColor="text2"/>
          <w:lang w:val="en"/>
        </w:rPr>
        <w:t>Matrix Diagonal Sum</w:t>
      </w:r>
      <w:bookmarkEnd w:id="6"/>
    </w:p>
    <w:p w14:paraId="049F00A9" w14:textId="272D7E39" w:rsidR="009537A9" w:rsidRPr="009537A9" w:rsidRDefault="009537A9" w:rsidP="009537A9">
      <w:pPr>
        <w:rPr>
          <w:color w:val="44546A" w:themeColor="text2"/>
          <w:lang w:val="en-US"/>
        </w:rPr>
      </w:pPr>
      <w:r w:rsidRPr="009537A9">
        <w:rPr>
          <w:color w:val="44546A" w:themeColor="text2"/>
          <w:lang w:val="en-US"/>
        </w:rPr>
        <w:t>Write a program to find the sum of both diagonals in a square matrix.</w:t>
      </w:r>
    </w:p>
    <w:tbl>
      <w:tblPr>
        <w:tblStyle w:val="GridTable1Light-Accent1"/>
        <w:tblW w:w="3879" w:type="dxa"/>
        <w:tblLook w:val="04A0" w:firstRow="1" w:lastRow="0" w:firstColumn="1" w:lastColumn="0" w:noHBand="0" w:noVBand="1"/>
      </w:tblPr>
      <w:tblGrid>
        <w:gridCol w:w="2320"/>
        <w:gridCol w:w="1559"/>
      </w:tblGrid>
      <w:tr w:rsidR="009F1359" w:rsidRPr="009F1359" w14:paraId="38BD3C38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4BA648C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559" w:type="dxa"/>
          </w:tcPr>
          <w:p w14:paraId="0DB01FB6" w14:textId="77777777" w:rsidR="009537A9" w:rsidRPr="000A2A1A" w:rsidRDefault="009537A9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2B19B252" w14:textId="77777777" w:rsidTr="00DC1C3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AC8DCDE" w14:textId="02561593" w:rsidR="009537A9" w:rsidRPr="009F1359" w:rsidRDefault="004D1307" w:rsidP="009537A9">
            <w:pPr>
              <w:rPr>
                <w:b/>
                <w:bCs/>
                <w:i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b/>
                <w:bCs/>
                <w:i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9537A9" w:rsidRPr="009F1359">
              <w:rPr>
                <w:b/>
                <w:bCs/>
                <w:iCs/>
                <w:color w:val="44546A" w:themeColor="text2"/>
                <w:lang w:val="en-US"/>
              </w:rPr>
              <w:t xml:space="preserve"> </w:t>
            </w:r>
          </w:p>
          <w:p w14:paraId="26CDDE35" w14:textId="5EB4FD29" w:rsidR="009537A9" w:rsidRPr="009F1359" w:rsidRDefault="004D1307" w:rsidP="009537A9">
            <w:pPr>
              <w:rPr>
                <w:b/>
                <w:bCs/>
                <w:i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b/>
                <w:bCs/>
                <w:iCs/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1E2D46C4" w14:textId="6060F2F9" w:rsidR="009537A9" w:rsidRPr="000A2A1A" w:rsidRDefault="004D1307" w:rsidP="009537A9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>"</w:t>
            </w:r>
            <w:r w:rsidR="009537A9" w:rsidRPr="009F1359">
              <w:rPr>
                <w:iCs/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1559" w:type="dxa"/>
          </w:tcPr>
          <w:p w14:paraId="3A5D5F31" w14:textId="3AC953EA" w:rsidR="009537A9" w:rsidRPr="000A2A1A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F1359">
              <w:rPr>
                <w:bCs/>
                <w:color w:val="44546A" w:themeColor="text2"/>
                <w:lang w:val="en-US"/>
              </w:rPr>
              <w:lastRenderedPageBreak/>
              <w:t>30</w:t>
            </w:r>
          </w:p>
        </w:tc>
      </w:tr>
      <w:tr w:rsidR="009F1359" w:rsidRPr="009F1359" w14:paraId="50E4AA3E" w14:textId="77777777" w:rsidTr="00DC1C3C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735A307" w14:textId="1713FAD9" w:rsidR="009537A9" w:rsidRPr="000A2A1A" w:rsidRDefault="004D1307" w:rsidP="00DC1C3C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iCs/>
                <w:color w:val="44546A" w:themeColor="text2"/>
                <w:lang w:val="en-US"/>
              </w:rPr>
              <w:t>10 11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6FBC2C84" w14:textId="04632CA7" w:rsidR="009537A9" w:rsidRPr="000A2A1A" w:rsidRDefault="004D1307" w:rsidP="00DC1C3C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iCs/>
                <w:color w:val="44546A" w:themeColor="text2"/>
                <w:lang w:val="en-US"/>
              </w:rPr>
              <w:t>14 15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1559" w:type="dxa"/>
          </w:tcPr>
          <w:p w14:paraId="65CBA779" w14:textId="5FF5E346" w:rsidR="009537A9" w:rsidRPr="000A2A1A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F1359">
              <w:rPr>
                <w:bCs/>
                <w:color w:val="44546A" w:themeColor="text2"/>
                <w:lang w:val="en-US"/>
              </w:rPr>
              <w:t>50</w:t>
            </w:r>
          </w:p>
        </w:tc>
      </w:tr>
    </w:tbl>
    <w:p w14:paraId="0CDE26C3" w14:textId="332CE7F5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7" w:name="_Toc146097959"/>
      <w:r w:rsidRPr="000A2A1A">
        <w:rPr>
          <w:color w:val="44546A" w:themeColor="text2"/>
          <w:lang w:val="en"/>
        </w:rPr>
        <w:t>Fill the Matrix</w:t>
      </w:r>
      <w:bookmarkEnd w:id="7"/>
    </w:p>
    <w:p w14:paraId="4181AE54" w14:textId="6D8DDD0F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two </w:t>
      </w:r>
      <w:r w:rsidRPr="000A2A1A">
        <w:rPr>
          <w:b/>
          <w:color w:val="44546A" w:themeColor="text2"/>
          <w:lang w:val="en-US"/>
        </w:rPr>
        <w:t>methods</w:t>
      </w:r>
      <w:r w:rsidRPr="000A2A1A">
        <w:rPr>
          <w:color w:val="44546A" w:themeColor="text2"/>
          <w:lang w:val="en-US"/>
        </w:rPr>
        <w:t xml:space="preserve"> that </w:t>
      </w:r>
      <w:r w:rsidRPr="000A2A1A">
        <w:rPr>
          <w:b/>
          <w:color w:val="44546A" w:themeColor="text2"/>
          <w:lang w:val="en-US"/>
        </w:rPr>
        <w:t>fill</w:t>
      </w:r>
      <w:r w:rsidRPr="000A2A1A">
        <w:rPr>
          <w:color w:val="44546A" w:themeColor="text2"/>
          <w:lang w:val="en-US"/>
        </w:rPr>
        <w:t xml:space="preserve"> a </w:t>
      </w:r>
      <w:r w:rsidRPr="000A2A1A">
        <w:rPr>
          <w:b/>
          <w:color w:val="44546A" w:themeColor="text2"/>
          <w:lang w:val="en-US"/>
        </w:rPr>
        <w:t>size N x N matrix</w:t>
      </w:r>
      <w:r w:rsidRPr="000A2A1A">
        <w:rPr>
          <w:color w:val="44546A" w:themeColor="text2"/>
          <w:lang w:val="en-US"/>
        </w:rPr>
        <w:t xml:space="preserve"> in </w:t>
      </w:r>
      <w:r w:rsidRPr="000A2A1A">
        <w:rPr>
          <w:b/>
          <w:color w:val="44546A" w:themeColor="text2"/>
          <w:lang w:val="en-US"/>
        </w:rPr>
        <w:t>two</w:t>
      </w:r>
      <w:r w:rsidRPr="000A2A1A">
        <w:rPr>
          <w:color w:val="44546A" w:themeColor="text2"/>
          <w:lang w:val="en-US"/>
        </w:rPr>
        <w:t xml:space="preserve"> different</w:t>
      </w:r>
      <w:r w:rsidRPr="000A2A1A">
        <w:rPr>
          <w:b/>
          <w:color w:val="44546A" w:themeColor="text2"/>
          <w:lang w:val="en-US"/>
        </w:rPr>
        <w:t xml:space="preserve"> patterns. </w:t>
      </w:r>
      <w:r w:rsidRPr="000A2A1A">
        <w:rPr>
          <w:color w:val="44546A" w:themeColor="text2"/>
          <w:lang w:val="en-US"/>
        </w:rPr>
        <w:t>Both patterns are described below:</w:t>
      </w:r>
      <w:r w:rsidR="009537A9" w:rsidRPr="009F1359">
        <w:rPr>
          <w:color w:val="44546A" w:themeColor="text2"/>
          <w:lang w:val="en-US"/>
        </w:rPr>
        <w:t xml:space="preserve"> </w:t>
      </w:r>
    </w:p>
    <w:tbl>
      <w:tblPr>
        <w:tblStyle w:val="GridTable1Light-Accent1"/>
        <w:tblpPr w:leftFromText="180" w:rightFromText="180" w:vertAnchor="text" w:horzAnchor="margin" w:tblpX="195" w:tblpY="63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2880"/>
      </w:tblGrid>
      <w:tr w:rsidR="009F1359" w:rsidRPr="009F1359" w14:paraId="445606BD" w14:textId="77777777" w:rsidTr="0095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hideMark/>
          </w:tcPr>
          <w:p w14:paraId="27099BCB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Pattern A</w:t>
            </w:r>
          </w:p>
        </w:tc>
        <w:tc>
          <w:tcPr>
            <w:tcW w:w="2880" w:type="dxa"/>
            <w:hideMark/>
          </w:tcPr>
          <w:p w14:paraId="36AA74F7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Pattern B</w:t>
            </w:r>
          </w:p>
        </w:tc>
      </w:tr>
      <w:tr w:rsidR="009F1359" w:rsidRPr="009F1359" w14:paraId="63FCF171" w14:textId="77777777" w:rsidTr="009537A9">
        <w:trPr>
          <w:trHeight w:val="1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690"/>
              <w:gridCol w:w="690"/>
              <w:gridCol w:w="690"/>
            </w:tblGrid>
            <w:tr w:rsidR="009F1359" w:rsidRPr="009F1359" w14:paraId="58369034" w14:textId="77777777" w:rsidTr="009537A9">
              <w:tc>
                <w:tcPr>
                  <w:tcW w:w="689" w:type="dxa"/>
                </w:tcPr>
                <w:p w14:paraId="52BD20DA" w14:textId="674278AC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</w:t>
                  </w:r>
                </w:p>
              </w:tc>
              <w:tc>
                <w:tcPr>
                  <w:tcW w:w="690" w:type="dxa"/>
                </w:tcPr>
                <w:p w14:paraId="3CA22064" w14:textId="7C1C5564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5</w:t>
                  </w:r>
                </w:p>
              </w:tc>
              <w:tc>
                <w:tcPr>
                  <w:tcW w:w="690" w:type="dxa"/>
                </w:tcPr>
                <w:p w14:paraId="32C163F6" w14:textId="6604E7A5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9</w:t>
                  </w:r>
                </w:p>
              </w:tc>
              <w:tc>
                <w:tcPr>
                  <w:tcW w:w="690" w:type="dxa"/>
                </w:tcPr>
                <w:p w14:paraId="4024A0B8" w14:textId="1ED37BA3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13</w:t>
                  </w:r>
                </w:p>
              </w:tc>
            </w:tr>
            <w:tr w:rsidR="009F1359" w:rsidRPr="009F1359" w14:paraId="6FE7DF90" w14:textId="77777777" w:rsidTr="009537A9">
              <w:tc>
                <w:tcPr>
                  <w:tcW w:w="689" w:type="dxa"/>
                </w:tcPr>
                <w:p w14:paraId="4047012B" w14:textId="323AEE6A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2</w:t>
                  </w:r>
                </w:p>
              </w:tc>
              <w:tc>
                <w:tcPr>
                  <w:tcW w:w="690" w:type="dxa"/>
                </w:tcPr>
                <w:p w14:paraId="7F04A622" w14:textId="19D915F4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6</w:t>
                  </w:r>
                </w:p>
              </w:tc>
              <w:tc>
                <w:tcPr>
                  <w:tcW w:w="690" w:type="dxa"/>
                </w:tcPr>
                <w:p w14:paraId="70666C8C" w14:textId="06B10532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10</w:t>
                  </w:r>
                </w:p>
              </w:tc>
              <w:tc>
                <w:tcPr>
                  <w:tcW w:w="690" w:type="dxa"/>
                </w:tcPr>
                <w:p w14:paraId="245F1CFD" w14:textId="1D695F83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14</w:t>
                  </w:r>
                </w:p>
              </w:tc>
            </w:tr>
            <w:tr w:rsidR="009F1359" w:rsidRPr="009F1359" w14:paraId="6FF6165E" w14:textId="77777777" w:rsidTr="009537A9">
              <w:tc>
                <w:tcPr>
                  <w:tcW w:w="689" w:type="dxa"/>
                </w:tcPr>
                <w:p w14:paraId="2D78865C" w14:textId="6E81DFDB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3</w:t>
                  </w:r>
                </w:p>
              </w:tc>
              <w:tc>
                <w:tcPr>
                  <w:tcW w:w="690" w:type="dxa"/>
                </w:tcPr>
                <w:p w14:paraId="03C73265" w14:textId="0775C867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7</w:t>
                  </w:r>
                </w:p>
              </w:tc>
              <w:tc>
                <w:tcPr>
                  <w:tcW w:w="690" w:type="dxa"/>
                </w:tcPr>
                <w:p w14:paraId="0BE4FE4C" w14:textId="288D10C3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11</w:t>
                  </w:r>
                </w:p>
              </w:tc>
              <w:tc>
                <w:tcPr>
                  <w:tcW w:w="690" w:type="dxa"/>
                </w:tcPr>
                <w:p w14:paraId="6AFC6686" w14:textId="22EF476C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15</w:t>
                  </w:r>
                </w:p>
              </w:tc>
            </w:tr>
            <w:tr w:rsidR="009F1359" w:rsidRPr="009F1359" w14:paraId="2610A2CE" w14:textId="77777777" w:rsidTr="009537A9">
              <w:tc>
                <w:tcPr>
                  <w:tcW w:w="689" w:type="dxa"/>
                </w:tcPr>
                <w:p w14:paraId="4EC4FF5F" w14:textId="5093B0B5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4</w:t>
                  </w:r>
                </w:p>
              </w:tc>
              <w:tc>
                <w:tcPr>
                  <w:tcW w:w="690" w:type="dxa"/>
                </w:tcPr>
                <w:p w14:paraId="7685B6A6" w14:textId="4CEEEB9E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8</w:t>
                  </w:r>
                </w:p>
              </w:tc>
              <w:tc>
                <w:tcPr>
                  <w:tcW w:w="690" w:type="dxa"/>
                </w:tcPr>
                <w:p w14:paraId="02BD0807" w14:textId="01B45845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12</w:t>
                  </w:r>
                </w:p>
              </w:tc>
              <w:tc>
                <w:tcPr>
                  <w:tcW w:w="690" w:type="dxa"/>
                </w:tcPr>
                <w:p w14:paraId="28E9A2A0" w14:textId="0153E2C3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16</w:t>
                  </w:r>
                </w:p>
              </w:tc>
            </w:tr>
          </w:tbl>
          <w:p w14:paraId="334D66CA" w14:textId="21B72CAD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2880" w:type="dxa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690"/>
              <w:gridCol w:w="690"/>
              <w:gridCol w:w="690"/>
            </w:tblGrid>
            <w:tr w:rsidR="009F1359" w:rsidRPr="009F1359" w14:paraId="5AADBA2F" w14:textId="77777777" w:rsidTr="00DC1C3C">
              <w:tc>
                <w:tcPr>
                  <w:tcW w:w="689" w:type="dxa"/>
                </w:tcPr>
                <w:p w14:paraId="4524F338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</w:t>
                  </w:r>
                </w:p>
              </w:tc>
              <w:tc>
                <w:tcPr>
                  <w:tcW w:w="690" w:type="dxa"/>
                </w:tcPr>
                <w:p w14:paraId="35937812" w14:textId="3CEE4F28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8</w:t>
                  </w:r>
                </w:p>
              </w:tc>
              <w:tc>
                <w:tcPr>
                  <w:tcW w:w="690" w:type="dxa"/>
                </w:tcPr>
                <w:p w14:paraId="75722460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9</w:t>
                  </w:r>
                </w:p>
              </w:tc>
              <w:tc>
                <w:tcPr>
                  <w:tcW w:w="690" w:type="dxa"/>
                </w:tcPr>
                <w:p w14:paraId="36EA6EE9" w14:textId="0C66C70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</w:t>
                  </w:r>
                  <w:r w:rsidRPr="009F1359">
                    <w:rPr>
                      <w:color w:val="44546A" w:themeColor="text2"/>
                      <w:lang w:val="en-US"/>
                    </w:rPr>
                    <w:t>6</w:t>
                  </w:r>
                </w:p>
              </w:tc>
            </w:tr>
            <w:tr w:rsidR="009F1359" w:rsidRPr="009F1359" w14:paraId="7FD39E2C" w14:textId="77777777" w:rsidTr="00DC1C3C">
              <w:tc>
                <w:tcPr>
                  <w:tcW w:w="689" w:type="dxa"/>
                </w:tcPr>
                <w:p w14:paraId="55CC793C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2</w:t>
                  </w:r>
                </w:p>
              </w:tc>
              <w:tc>
                <w:tcPr>
                  <w:tcW w:w="690" w:type="dxa"/>
                </w:tcPr>
                <w:p w14:paraId="2053DCAC" w14:textId="08C1F7CB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7</w:t>
                  </w:r>
                </w:p>
              </w:tc>
              <w:tc>
                <w:tcPr>
                  <w:tcW w:w="690" w:type="dxa"/>
                </w:tcPr>
                <w:p w14:paraId="4C457F36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10</w:t>
                  </w:r>
                </w:p>
              </w:tc>
              <w:tc>
                <w:tcPr>
                  <w:tcW w:w="690" w:type="dxa"/>
                </w:tcPr>
                <w:p w14:paraId="212E1475" w14:textId="55E9076F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</w:t>
                  </w:r>
                  <w:r w:rsidRPr="009F1359">
                    <w:rPr>
                      <w:color w:val="44546A" w:themeColor="text2"/>
                      <w:lang w:val="en-US"/>
                    </w:rPr>
                    <w:t>5</w:t>
                  </w:r>
                </w:p>
              </w:tc>
            </w:tr>
            <w:tr w:rsidR="009F1359" w:rsidRPr="009F1359" w14:paraId="284DD1C5" w14:textId="77777777" w:rsidTr="00DC1C3C">
              <w:tc>
                <w:tcPr>
                  <w:tcW w:w="689" w:type="dxa"/>
                </w:tcPr>
                <w:p w14:paraId="7467FDBC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3</w:t>
                  </w:r>
                </w:p>
              </w:tc>
              <w:tc>
                <w:tcPr>
                  <w:tcW w:w="690" w:type="dxa"/>
                </w:tcPr>
                <w:p w14:paraId="547E09F6" w14:textId="647C966B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6</w:t>
                  </w:r>
                </w:p>
              </w:tc>
              <w:tc>
                <w:tcPr>
                  <w:tcW w:w="690" w:type="dxa"/>
                </w:tcPr>
                <w:p w14:paraId="0250F52B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11</w:t>
                  </w:r>
                </w:p>
              </w:tc>
              <w:tc>
                <w:tcPr>
                  <w:tcW w:w="690" w:type="dxa"/>
                </w:tcPr>
                <w:p w14:paraId="76DA1B14" w14:textId="752F4668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</w:t>
                  </w:r>
                  <w:r w:rsidRPr="009F1359">
                    <w:rPr>
                      <w:color w:val="44546A" w:themeColor="text2"/>
                      <w:lang w:val="en-US"/>
                    </w:rPr>
                    <w:t>4</w:t>
                  </w:r>
                </w:p>
              </w:tc>
            </w:tr>
            <w:tr w:rsidR="009F1359" w:rsidRPr="009F1359" w14:paraId="030A0044" w14:textId="77777777" w:rsidTr="00DC1C3C">
              <w:tc>
                <w:tcPr>
                  <w:tcW w:w="689" w:type="dxa"/>
                </w:tcPr>
                <w:p w14:paraId="4C753494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4</w:t>
                  </w:r>
                </w:p>
              </w:tc>
              <w:tc>
                <w:tcPr>
                  <w:tcW w:w="690" w:type="dxa"/>
                </w:tcPr>
                <w:p w14:paraId="476EEC94" w14:textId="1F9D4D4A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5</w:t>
                  </w:r>
                </w:p>
              </w:tc>
              <w:tc>
                <w:tcPr>
                  <w:tcW w:w="690" w:type="dxa"/>
                </w:tcPr>
                <w:p w14:paraId="0576C94E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12</w:t>
                  </w:r>
                </w:p>
              </w:tc>
              <w:tc>
                <w:tcPr>
                  <w:tcW w:w="690" w:type="dxa"/>
                </w:tcPr>
                <w:p w14:paraId="39155927" w14:textId="7356257E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</w:t>
                  </w:r>
                  <w:r w:rsidRPr="009F1359">
                    <w:rPr>
                      <w:color w:val="44546A" w:themeColor="text2"/>
                      <w:lang w:val="en-US"/>
                    </w:rPr>
                    <w:t>3</w:t>
                  </w:r>
                </w:p>
              </w:tc>
            </w:tr>
          </w:tbl>
          <w:p w14:paraId="3B6D1CF7" w14:textId="268A6C09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</w:tbl>
    <w:p w14:paraId="79C7615A" w14:textId="77777777" w:rsidR="000A2A1A" w:rsidRPr="000A2A1A" w:rsidRDefault="000A2A1A" w:rsidP="000A2A1A">
      <w:pPr>
        <w:rPr>
          <w:color w:val="44546A" w:themeColor="text2"/>
        </w:rPr>
      </w:pPr>
    </w:p>
    <w:p w14:paraId="70EEA9B6" w14:textId="77777777" w:rsidR="000A2A1A" w:rsidRPr="000A2A1A" w:rsidRDefault="000A2A1A" w:rsidP="000A2A1A">
      <w:pPr>
        <w:rPr>
          <w:color w:val="44546A" w:themeColor="text2"/>
        </w:rPr>
      </w:pPr>
    </w:p>
    <w:p w14:paraId="0EF19A3D" w14:textId="77777777" w:rsidR="000A2A1A" w:rsidRPr="000A2A1A" w:rsidRDefault="000A2A1A" w:rsidP="000A2A1A">
      <w:pPr>
        <w:rPr>
          <w:color w:val="44546A" w:themeColor="text2"/>
        </w:rPr>
      </w:pPr>
    </w:p>
    <w:p w14:paraId="65B6D805" w14:textId="77777777" w:rsidR="000A2A1A" w:rsidRPr="000A2A1A" w:rsidRDefault="000A2A1A" w:rsidP="000A2A1A">
      <w:pPr>
        <w:rPr>
          <w:color w:val="44546A" w:themeColor="text2"/>
        </w:rPr>
      </w:pPr>
    </w:p>
    <w:p w14:paraId="328A2B0F" w14:textId="77777777" w:rsidR="000A2A1A" w:rsidRPr="000A2A1A" w:rsidRDefault="000A2A1A" w:rsidP="000A2A1A">
      <w:pPr>
        <w:rPr>
          <w:color w:val="44546A" w:themeColor="text2"/>
        </w:rPr>
      </w:pPr>
    </w:p>
    <w:p w14:paraId="6EDBAAB6" w14:textId="54779610" w:rsidR="000A2A1A" w:rsidRPr="000A2A1A" w:rsidRDefault="000A2A1A" w:rsidP="000A2A1A">
      <w:pPr>
        <w:rPr>
          <w:b/>
          <w:color w:val="44546A" w:themeColor="text2"/>
        </w:rPr>
      </w:pPr>
    </w:p>
    <w:tbl>
      <w:tblPr>
        <w:tblStyle w:val="GridTable1Light-Accent1"/>
        <w:tblW w:w="3302" w:type="dxa"/>
        <w:tblLayout w:type="fixed"/>
        <w:tblLook w:val="04A0" w:firstRow="1" w:lastRow="0" w:firstColumn="1" w:lastColumn="0" w:noHBand="0" w:noVBand="1"/>
      </w:tblPr>
      <w:tblGrid>
        <w:gridCol w:w="1480"/>
        <w:gridCol w:w="1822"/>
      </w:tblGrid>
      <w:tr w:rsidR="009F1359" w:rsidRPr="009F1359" w14:paraId="13C326C5" w14:textId="77777777" w:rsidTr="0095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C31089E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822" w:type="dxa"/>
          </w:tcPr>
          <w:p w14:paraId="00248306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39CCA7B5" w14:textId="77777777" w:rsidTr="009537A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0B2FFC7" w14:textId="4A3899AC" w:rsidR="000A2A1A" w:rsidRPr="000A2A1A" w:rsidRDefault="000A2A1A" w:rsidP="000A2A1A">
            <w:pPr>
              <w:spacing w:after="160" w:line="259" w:lineRule="auto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>3 A</w:t>
            </w:r>
          </w:p>
          <w:p w14:paraId="2E0B3D95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1822" w:type="dxa"/>
          </w:tcPr>
          <w:p w14:paraId="00464357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 xml:space="preserve">1 4 7 </w:t>
            </w:r>
          </w:p>
          <w:p w14:paraId="22921BA7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 xml:space="preserve">2 5 8 </w:t>
            </w:r>
          </w:p>
          <w:p w14:paraId="5A3B8E3D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3 6 9</w:t>
            </w:r>
          </w:p>
        </w:tc>
      </w:tr>
      <w:tr w:rsidR="009F1359" w:rsidRPr="009F1359" w14:paraId="15829546" w14:textId="77777777" w:rsidTr="009537A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B4A93A8" w14:textId="786C4B33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3 B</w:t>
            </w:r>
          </w:p>
        </w:tc>
        <w:tc>
          <w:tcPr>
            <w:tcW w:w="1822" w:type="dxa"/>
          </w:tcPr>
          <w:p w14:paraId="770F8A1D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 xml:space="preserve">1 6 7 </w:t>
            </w:r>
          </w:p>
          <w:p w14:paraId="2A3284EE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 xml:space="preserve">2 5 8 </w:t>
            </w:r>
          </w:p>
          <w:p w14:paraId="6F2264D1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3 4 9</w:t>
            </w:r>
          </w:p>
        </w:tc>
      </w:tr>
    </w:tbl>
    <w:p w14:paraId="3B64220B" w14:textId="7EB0CDB5" w:rsidR="009537A9" w:rsidRPr="009F1359" w:rsidRDefault="009537A9" w:rsidP="000A2A1A">
      <w:pPr>
        <w:rPr>
          <w:b/>
          <w:color w:val="44546A" w:themeColor="text2"/>
          <w:lang w:val="en-US"/>
        </w:rPr>
      </w:pPr>
    </w:p>
    <w:p w14:paraId="5FD0A791" w14:textId="62B9479B" w:rsidR="009537A9" w:rsidRPr="009F1359" w:rsidRDefault="009537A9" w:rsidP="000A2A1A">
      <w:pPr>
        <w:rPr>
          <w:b/>
          <w:color w:val="44546A" w:themeColor="text2"/>
          <w:lang w:val="en-US"/>
        </w:rPr>
      </w:pPr>
    </w:p>
    <w:p w14:paraId="78FCEEA8" w14:textId="0DE0E803" w:rsidR="009537A9" w:rsidRPr="009F1359" w:rsidRDefault="009537A9" w:rsidP="00006F80">
      <w:pPr>
        <w:pStyle w:val="Heading1"/>
        <w:ind w:left="360"/>
        <w:rPr>
          <w:color w:val="44546A" w:themeColor="text2"/>
          <w:lang w:val="en"/>
        </w:rPr>
      </w:pPr>
      <w:bookmarkStart w:id="8" w:name="_Toc146097960"/>
      <w:r w:rsidRPr="009F1359">
        <w:rPr>
          <w:color w:val="44546A" w:themeColor="text2"/>
          <w:lang w:val="en"/>
        </w:rPr>
        <w:t>Row Sum and Column Sum</w:t>
      </w:r>
      <w:bookmarkEnd w:id="8"/>
    </w:p>
    <w:p w14:paraId="0831802D" w14:textId="718829D8" w:rsidR="009537A9" w:rsidRPr="009F1359" w:rsidRDefault="009537A9" w:rsidP="000A2A1A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Given a matrix, calculate the sum of each row and each column.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1480"/>
        <w:gridCol w:w="3825"/>
      </w:tblGrid>
      <w:tr w:rsidR="009F1359" w:rsidRPr="009F1359" w14:paraId="7DC84C8D" w14:textId="77777777" w:rsidTr="0095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A5D29DA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825" w:type="dxa"/>
          </w:tcPr>
          <w:p w14:paraId="731B6A42" w14:textId="77777777" w:rsidR="009537A9" w:rsidRPr="000A2A1A" w:rsidRDefault="009537A9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669EC830" w14:textId="77777777" w:rsidTr="009537A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7F281E2" w14:textId="710BBDEA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1 2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0FBA44A6" w14:textId="329316FD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3 4</w:t>
            </w:r>
            <w:r w:rsidRPr="009F1359">
              <w:rPr>
                <w:color w:val="44546A" w:themeColor="text2"/>
                <w:lang w:val="en-US"/>
              </w:rPr>
              <w:t>"</w:t>
            </w:r>
          </w:p>
          <w:p w14:paraId="78C9295B" w14:textId="08DF13EA" w:rsidR="009537A9" w:rsidRPr="000A2A1A" w:rsidRDefault="004D1307" w:rsidP="00DC1C3C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5BE02654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3825" w:type="dxa"/>
          </w:tcPr>
          <w:p w14:paraId="3589A440" w14:textId="77777777" w:rsidR="009537A9" w:rsidRPr="009F1359" w:rsidRDefault="009537A9" w:rsidP="0095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 xml:space="preserve">Row Sums: 3, 7, 11 </w:t>
            </w:r>
          </w:p>
          <w:p w14:paraId="6D801B28" w14:textId="7C6EF0B5" w:rsidR="009537A9" w:rsidRPr="000A2A1A" w:rsidRDefault="009537A9" w:rsidP="009537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Column Sums: 9, 12</w:t>
            </w:r>
          </w:p>
        </w:tc>
      </w:tr>
      <w:tr w:rsidR="009F1359" w:rsidRPr="009F1359" w14:paraId="2852DC37" w14:textId="77777777" w:rsidTr="009537A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3EA0AC44" w14:textId="61CE048A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EF9FE40" w14:textId="2F9CEC8D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7472C09C" w14:textId="51FE9B69" w:rsidR="009537A9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3825" w:type="dxa"/>
          </w:tcPr>
          <w:p w14:paraId="6D6C9E1A" w14:textId="5F62D931" w:rsidR="009537A9" w:rsidRPr="009F1359" w:rsidRDefault="009537A9" w:rsidP="0095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Row Sums: </w:t>
            </w:r>
            <w:r w:rsidRPr="009F1359">
              <w:rPr>
                <w:color w:val="44546A" w:themeColor="text2"/>
                <w:lang w:val="en-US"/>
              </w:rPr>
              <w:t>6, 15, 24</w:t>
            </w:r>
            <w:r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1B0EF828" w14:textId="398B204D" w:rsidR="009537A9" w:rsidRPr="000A2A1A" w:rsidRDefault="009537A9" w:rsidP="009537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Column Sums: </w:t>
            </w:r>
            <w:r w:rsidRPr="009F1359">
              <w:rPr>
                <w:color w:val="44546A" w:themeColor="text2"/>
                <w:lang w:val="en-US"/>
              </w:rPr>
              <w:t>12</w:t>
            </w:r>
            <w:r w:rsidRPr="009F1359">
              <w:rPr>
                <w:color w:val="44546A" w:themeColor="text2"/>
                <w:lang w:val="en-US"/>
              </w:rPr>
              <w:t>, 1</w:t>
            </w:r>
            <w:r w:rsidRPr="009F1359">
              <w:rPr>
                <w:color w:val="44546A" w:themeColor="text2"/>
                <w:lang w:val="en-US"/>
              </w:rPr>
              <w:t>5, 18</w:t>
            </w:r>
          </w:p>
        </w:tc>
      </w:tr>
    </w:tbl>
    <w:p w14:paraId="4CD8356E" w14:textId="77777777" w:rsidR="009537A9" w:rsidRPr="009F1359" w:rsidRDefault="009537A9" w:rsidP="00006F80">
      <w:pPr>
        <w:pStyle w:val="Heading1"/>
        <w:ind w:left="360"/>
        <w:rPr>
          <w:color w:val="44546A" w:themeColor="text2"/>
          <w:lang w:val="en"/>
        </w:rPr>
      </w:pPr>
      <w:bookmarkStart w:id="9" w:name="_Toc146097961"/>
      <w:r w:rsidRPr="009F1359">
        <w:rPr>
          <w:color w:val="44546A" w:themeColor="text2"/>
          <w:lang w:val="en"/>
        </w:rPr>
        <w:t>Zero Matrix</w:t>
      </w:r>
      <w:bookmarkEnd w:id="9"/>
    </w:p>
    <w:p w14:paraId="51179E07" w14:textId="66B7FC7F" w:rsidR="009537A9" w:rsidRPr="009F1359" w:rsidRDefault="009537A9" w:rsidP="009537A9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If an element in a matrix is 0, set its entire row and column to 0.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3325"/>
        <w:gridCol w:w="1980"/>
      </w:tblGrid>
      <w:tr w:rsidR="009F1359" w:rsidRPr="009F1359" w14:paraId="038D94A2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E339FDD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980" w:type="dxa"/>
          </w:tcPr>
          <w:p w14:paraId="7D88C8D5" w14:textId="77777777" w:rsidR="009537A9" w:rsidRPr="000A2A1A" w:rsidRDefault="009537A9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188B8B4D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282D5B7" w14:textId="7A819CB3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2843861B" w14:textId="68DB5F2F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4 0 6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66CD4E2E" w14:textId="6E87BFF0" w:rsidR="009537A9" w:rsidRPr="000A2A1A" w:rsidRDefault="004D1307" w:rsidP="00DC1C3C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404D8201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1980" w:type="dxa"/>
          </w:tcPr>
          <w:p w14:paraId="02D22C00" w14:textId="77777777" w:rsidR="009537A9" w:rsidRPr="009F1359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1 0 3</w:t>
            </w:r>
          </w:p>
          <w:p w14:paraId="1D72ECEF" w14:textId="77777777" w:rsidR="009537A9" w:rsidRPr="009F1359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0 0 0</w:t>
            </w:r>
          </w:p>
          <w:p w14:paraId="128878B6" w14:textId="2C504C29" w:rsidR="009537A9" w:rsidRPr="000A2A1A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7 0 9</w:t>
            </w:r>
          </w:p>
        </w:tc>
      </w:tr>
      <w:tr w:rsidR="009F1359" w:rsidRPr="009F1359" w14:paraId="722C4955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F345668" w14:textId="06C97E29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1 2 3</w:t>
            </w:r>
            <w:r w:rsidR="009537A9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65E38289" w14:textId="19D36EFF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4 5 6</w:t>
            </w:r>
            <w:r w:rsidR="009537A9" w:rsidRPr="009F1359">
              <w:rPr>
                <w:color w:val="44546A" w:themeColor="text2"/>
                <w:lang w:val="en-US"/>
              </w:rPr>
              <w:t xml:space="preserve"> 7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6413A8CB" w14:textId="586E76FF" w:rsidR="009537A9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0</w:t>
            </w:r>
            <w:r w:rsidR="009537A9" w:rsidRPr="009F1359">
              <w:rPr>
                <w:color w:val="44546A" w:themeColor="text2"/>
                <w:lang w:val="en-US"/>
              </w:rPr>
              <w:t xml:space="preserve"> 8 9</w:t>
            </w:r>
            <w:r w:rsidR="009537A9" w:rsidRPr="009F1359">
              <w:rPr>
                <w:color w:val="44546A" w:themeColor="text2"/>
                <w:lang w:val="en-US"/>
              </w:rPr>
              <w:t xml:space="preserve">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1980" w:type="dxa"/>
          </w:tcPr>
          <w:p w14:paraId="6C8F6CE6" w14:textId="77777777" w:rsidR="009537A9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0 0 0 0</w:t>
            </w:r>
          </w:p>
          <w:p w14:paraId="267A3E0F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0 5 6 0</w:t>
            </w:r>
          </w:p>
          <w:p w14:paraId="58E8B31D" w14:textId="59BB3BEF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0 0 0 0</w:t>
            </w:r>
          </w:p>
        </w:tc>
      </w:tr>
    </w:tbl>
    <w:p w14:paraId="207C100E" w14:textId="77777777" w:rsidR="00C164BE" w:rsidRPr="009F1359" w:rsidRDefault="00C164BE" w:rsidP="00C164BE">
      <w:pPr>
        <w:rPr>
          <w:b/>
          <w:color w:val="44546A" w:themeColor="text2"/>
          <w:lang w:val="en-US"/>
        </w:rPr>
      </w:pPr>
    </w:p>
    <w:p w14:paraId="4F768505" w14:textId="5280A63A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0" w:name="_Toc146097962"/>
      <w:r w:rsidRPr="009F1359">
        <w:rPr>
          <w:color w:val="44546A" w:themeColor="text2"/>
          <w:lang w:val="en"/>
        </w:rPr>
        <w:t>Matrix Boundary Sum</w:t>
      </w:r>
      <w:bookmarkEnd w:id="10"/>
    </w:p>
    <w:p w14:paraId="3B5E819C" w14:textId="66D44512" w:rsidR="009537A9" w:rsidRPr="009F1359" w:rsidRDefault="00C164BE" w:rsidP="00C164BE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Write a program that calculates the sum of the boundary elements of a matrix.</w:t>
      </w:r>
    </w:p>
    <w:tbl>
      <w:tblPr>
        <w:tblStyle w:val="GridTable1Light-Accent1"/>
        <w:tblW w:w="6025" w:type="dxa"/>
        <w:tblLayout w:type="fixed"/>
        <w:tblLook w:val="04A0" w:firstRow="1" w:lastRow="0" w:firstColumn="1" w:lastColumn="0" w:noHBand="0" w:noVBand="1"/>
      </w:tblPr>
      <w:tblGrid>
        <w:gridCol w:w="1975"/>
        <w:gridCol w:w="4050"/>
      </w:tblGrid>
      <w:tr w:rsidR="009F1359" w:rsidRPr="009F1359" w14:paraId="2F60F48B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93FC56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050" w:type="dxa"/>
          </w:tcPr>
          <w:p w14:paraId="38444D94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59850FD1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CCDD2D" w14:textId="34179C8E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C4DE5FC" w14:textId="400046C4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 xml:space="preserve">4 </w:t>
            </w:r>
            <w:r w:rsidR="00C164BE" w:rsidRPr="009F1359">
              <w:rPr>
                <w:color w:val="44546A" w:themeColor="text2"/>
                <w:lang w:val="en-US"/>
              </w:rPr>
              <w:t>5</w:t>
            </w:r>
            <w:r w:rsidR="00C164BE" w:rsidRPr="009F1359">
              <w:rPr>
                <w:color w:val="44546A" w:themeColor="text2"/>
                <w:lang w:val="en-US"/>
              </w:rPr>
              <w:t xml:space="preserve">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137CB7D6" w14:textId="4D6F403D" w:rsidR="00C164BE" w:rsidRPr="000A2A1A" w:rsidRDefault="004D1307" w:rsidP="00DC1C3C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32A54491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4050" w:type="dxa"/>
          </w:tcPr>
          <w:p w14:paraId="29D4D1CC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28</w:t>
            </w:r>
            <w:r w:rsidR="009407A5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3B056874" w14:textId="4A2C9839" w:rsidR="009407A5" w:rsidRPr="000A2A1A" w:rsidRDefault="009407A5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// 1 + 2 + 4 + 6 + 9 + 8 + 7 + 4</w:t>
            </w:r>
          </w:p>
        </w:tc>
      </w:tr>
      <w:tr w:rsidR="009F1359" w:rsidRPr="009F1359" w14:paraId="46A6E156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EF56AC" w14:textId="02FB5236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1 2 3 0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15DCE78B" w14:textId="7D818754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4 5 6 7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56AB77EB" w14:textId="473067F2" w:rsidR="00C164BE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0 8 9 1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4050" w:type="dxa"/>
          </w:tcPr>
          <w:p w14:paraId="4240AFD9" w14:textId="54CA18D7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35</w:t>
            </w:r>
          </w:p>
        </w:tc>
      </w:tr>
    </w:tbl>
    <w:p w14:paraId="75C0D784" w14:textId="1FAE8D92" w:rsidR="009537A9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1" w:name="_Toc146097963"/>
      <w:r w:rsidRPr="009F1359">
        <w:rPr>
          <w:color w:val="44546A" w:themeColor="text2"/>
          <w:lang w:val="en"/>
        </w:rPr>
        <w:t>Rotate Matrix 90 Degrees</w:t>
      </w:r>
      <w:bookmarkEnd w:id="11"/>
    </w:p>
    <w:p w14:paraId="0679E37A" w14:textId="4742A95C" w:rsidR="00C164BE" w:rsidRPr="009F1359" w:rsidRDefault="00C164BE" w:rsidP="009537A9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Rotate the given matrix 90 degrees to the right (or clockwise).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2695"/>
        <w:gridCol w:w="2610"/>
      </w:tblGrid>
      <w:tr w:rsidR="009F1359" w:rsidRPr="009F1359" w14:paraId="7CD2DD4C" w14:textId="77777777" w:rsidTr="00AD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0CF0358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lastRenderedPageBreak/>
              <w:t>Input</w:t>
            </w:r>
          </w:p>
        </w:tc>
        <w:tc>
          <w:tcPr>
            <w:tcW w:w="2610" w:type="dxa"/>
          </w:tcPr>
          <w:p w14:paraId="20BFE578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75A8BADE" w14:textId="77777777" w:rsidTr="00AD798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FCDB351" w14:textId="16738550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164E279" w14:textId="349450A6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065110B4" w14:textId="1D071A9A" w:rsidR="00C164BE" w:rsidRPr="000A2A1A" w:rsidRDefault="004D1307" w:rsidP="00DC1C3C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6EFA8D93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2610" w:type="dxa"/>
          </w:tcPr>
          <w:p w14:paraId="22B4F3BA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7 4 1</w:t>
            </w:r>
          </w:p>
          <w:p w14:paraId="611226B2" w14:textId="472882AF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8 5 2</w:t>
            </w:r>
          </w:p>
          <w:p w14:paraId="1D16257C" w14:textId="5F37466F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9 6 3</w:t>
            </w:r>
          </w:p>
        </w:tc>
      </w:tr>
      <w:tr w:rsidR="009F1359" w:rsidRPr="009F1359" w14:paraId="121D891D" w14:textId="77777777" w:rsidTr="00AD798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233971F" w14:textId="3AC1B5FC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 xml:space="preserve">0 </w:t>
            </w:r>
            <w:r w:rsidR="00C164BE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60392EDE" w14:textId="5D6419C9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4 5 6 7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089A6CCE" w14:textId="4ECC9D6D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8 9 1</w:t>
            </w:r>
            <w:r w:rsidR="00C164BE" w:rsidRPr="009F1359">
              <w:rPr>
                <w:color w:val="44546A" w:themeColor="text2"/>
                <w:lang w:val="en-US"/>
              </w:rPr>
              <w:t>0 11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0CC7D3BE" w14:textId="346F5073" w:rsidR="00AD7987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AD7987" w:rsidRPr="009F1359">
              <w:rPr>
                <w:color w:val="44546A" w:themeColor="text2"/>
                <w:lang w:val="en-US"/>
              </w:rPr>
              <w:t>12 13 14 15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2610" w:type="dxa"/>
          </w:tcPr>
          <w:p w14:paraId="4029C1DB" w14:textId="1D684064" w:rsidR="00C164BE" w:rsidRPr="009F1359" w:rsidRDefault="00AD7987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12 </w:t>
            </w:r>
            <w:r w:rsidR="00C164BE" w:rsidRPr="009F1359">
              <w:rPr>
                <w:color w:val="44546A" w:themeColor="text2"/>
                <w:lang w:val="en-US"/>
              </w:rPr>
              <w:t>8 4 0</w:t>
            </w:r>
          </w:p>
          <w:p w14:paraId="3FADE17E" w14:textId="57E410DD" w:rsidR="00C164BE" w:rsidRPr="009F1359" w:rsidRDefault="00AD7987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13 </w:t>
            </w:r>
            <w:r w:rsidR="00C164BE" w:rsidRPr="009F1359">
              <w:rPr>
                <w:color w:val="44546A" w:themeColor="text2"/>
                <w:lang w:val="en-US"/>
              </w:rPr>
              <w:t>9 5 1</w:t>
            </w:r>
          </w:p>
          <w:p w14:paraId="75DF5221" w14:textId="571EB335" w:rsidR="00C164BE" w:rsidRPr="009F1359" w:rsidRDefault="00AD7987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14 </w:t>
            </w:r>
            <w:r w:rsidR="00C164BE" w:rsidRPr="009F1359">
              <w:rPr>
                <w:color w:val="44546A" w:themeColor="text2"/>
                <w:lang w:val="en-US"/>
              </w:rPr>
              <w:t>10 6 2</w:t>
            </w:r>
          </w:p>
          <w:p w14:paraId="6912D260" w14:textId="57E44EAF" w:rsidR="00C164BE" w:rsidRPr="000A2A1A" w:rsidRDefault="00AD7987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15 </w:t>
            </w:r>
            <w:r w:rsidR="00C164BE" w:rsidRPr="009F1359">
              <w:rPr>
                <w:color w:val="44546A" w:themeColor="text2"/>
                <w:lang w:val="en-US"/>
              </w:rPr>
              <w:t>11 7 3</w:t>
            </w:r>
          </w:p>
        </w:tc>
      </w:tr>
    </w:tbl>
    <w:p w14:paraId="414CF641" w14:textId="77777777" w:rsidR="00C164BE" w:rsidRPr="009F1359" w:rsidRDefault="00C164BE" w:rsidP="00C164BE">
      <w:pPr>
        <w:rPr>
          <w:b/>
          <w:color w:val="44546A" w:themeColor="text2"/>
          <w:lang w:val="en-US"/>
        </w:rPr>
      </w:pPr>
    </w:p>
    <w:p w14:paraId="35D332BB" w14:textId="48D57DEE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2" w:name="_Toc146097964"/>
      <w:r w:rsidRPr="009F1359">
        <w:rPr>
          <w:color w:val="44546A" w:themeColor="text2"/>
          <w:lang w:val="en"/>
        </w:rPr>
        <w:t>Excel Column Name to Number</w:t>
      </w:r>
      <w:bookmarkEnd w:id="12"/>
    </w:p>
    <w:p w14:paraId="6367F6BA" w14:textId="326E3434" w:rsidR="00C164BE" w:rsidRPr="009F1359" w:rsidRDefault="00C164BE" w:rsidP="00C164BE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In Excel, columns are represented by letters, starting from A for the 1st column, B for the 2nd, and so on. After Z, the columns are represented by two letters, like AA, AB, etc. Write a program that converts an Excel column name to its corresponding column number.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1480"/>
        <w:gridCol w:w="3825"/>
      </w:tblGrid>
      <w:tr w:rsidR="009F1359" w:rsidRPr="009F1359" w14:paraId="795FA334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2A106E6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825" w:type="dxa"/>
          </w:tcPr>
          <w:p w14:paraId="469265FE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2CD5C8A6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D3AB53A" w14:textId="02BD6D23" w:rsidR="00C164BE" w:rsidRPr="000A2A1A" w:rsidRDefault="00C164BE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AB</w:t>
            </w:r>
          </w:p>
        </w:tc>
        <w:tc>
          <w:tcPr>
            <w:tcW w:w="3825" w:type="dxa"/>
          </w:tcPr>
          <w:p w14:paraId="60475D5E" w14:textId="77777777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28</w:t>
            </w:r>
          </w:p>
        </w:tc>
      </w:tr>
      <w:tr w:rsidR="009F1359" w:rsidRPr="009F1359" w14:paraId="6661894F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7ADF45E" w14:textId="6D6DEBD6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A</w:t>
            </w:r>
          </w:p>
        </w:tc>
        <w:tc>
          <w:tcPr>
            <w:tcW w:w="3825" w:type="dxa"/>
          </w:tcPr>
          <w:p w14:paraId="6784A2AC" w14:textId="0E538EBC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</w:t>
            </w:r>
          </w:p>
        </w:tc>
      </w:tr>
      <w:tr w:rsidR="00C164BE" w:rsidRPr="009F1359" w14:paraId="31F07DF8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C49FD92" w14:textId="4EBA2CBF" w:rsidR="00C164BE" w:rsidRPr="009F1359" w:rsidRDefault="00C164BE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C</w:t>
            </w:r>
          </w:p>
        </w:tc>
        <w:tc>
          <w:tcPr>
            <w:tcW w:w="3825" w:type="dxa"/>
          </w:tcPr>
          <w:p w14:paraId="5D918036" w14:textId="575380EA" w:rsidR="00C164BE" w:rsidRPr="009F1359" w:rsidRDefault="00C164BE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</w:t>
            </w:r>
          </w:p>
        </w:tc>
      </w:tr>
      <w:tr w:rsidR="009407A5" w:rsidRPr="009F1359" w14:paraId="5EA9DC41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392E4B43" w14:textId="78959405" w:rsidR="009407A5" w:rsidRPr="009F1359" w:rsidRDefault="009407A5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CZ</w:t>
            </w:r>
          </w:p>
        </w:tc>
        <w:tc>
          <w:tcPr>
            <w:tcW w:w="3825" w:type="dxa"/>
          </w:tcPr>
          <w:p w14:paraId="400A1A90" w14:textId="696F66FF" w:rsidR="009407A5" w:rsidRPr="009F1359" w:rsidRDefault="009407A5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104</w:t>
            </w:r>
          </w:p>
        </w:tc>
      </w:tr>
      <w:tr w:rsidR="009407A5" w:rsidRPr="009F1359" w14:paraId="47102B06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0A625993" w14:textId="4ABACBF4" w:rsidR="009407A5" w:rsidRPr="009F1359" w:rsidRDefault="009407A5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MM</w:t>
            </w:r>
          </w:p>
        </w:tc>
        <w:tc>
          <w:tcPr>
            <w:tcW w:w="3825" w:type="dxa"/>
          </w:tcPr>
          <w:p w14:paraId="7A130768" w14:textId="52F36B48" w:rsidR="009407A5" w:rsidRPr="009F1359" w:rsidRDefault="009407A5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351</w:t>
            </w:r>
          </w:p>
        </w:tc>
      </w:tr>
    </w:tbl>
    <w:p w14:paraId="5D3CB610" w14:textId="59DEAA95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3" w:name="_Toc146097965"/>
      <w:r w:rsidRPr="009F1359">
        <w:rPr>
          <w:color w:val="44546A" w:themeColor="text2"/>
          <w:lang w:val="en"/>
        </w:rPr>
        <w:t>Chessboard Checker</w:t>
      </w:r>
      <w:bookmarkEnd w:id="13"/>
    </w:p>
    <w:p w14:paraId="0F44D0DF" w14:textId="55B63C8D" w:rsidR="00C164BE" w:rsidRPr="009F1359" w:rsidRDefault="00C164BE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 xml:space="preserve">Given a chessboard representation where empty squares are 0 and queens are 1, determine if </w:t>
      </w:r>
      <w:r w:rsidRPr="009F1359">
        <w:rPr>
          <w:color w:val="44546A" w:themeColor="text2"/>
          <w:lang w:val="en-US"/>
        </w:rPr>
        <w:t>either</w:t>
      </w:r>
      <w:r w:rsidRPr="009F1359">
        <w:rPr>
          <w:color w:val="44546A" w:themeColor="text2"/>
          <w:lang w:val="en-US"/>
        </w:rPr>
        <w:t xml:space="preserve"> two queens threaten each other.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2605"/>
        <w:gridCol w:w="2700"/>
      </w:tblGrid>
      <w:tr w:rsidR="009F1359" w:rsidRPr="009F1359" w14:paraId="2702FBB4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5E9510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700" w:type="dxa"/>
          </w:tcPr>
          <w:p w14:paraId="6E895EB3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08698873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5923F63" w14:textId="4A9EC0D3" w:rsidR="00C164BE" w:rsidRPr="009F1359" w:rsidRDefault="004D1307" w:rsidP="00C164BE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06969E59" w14:textId="42FD5AE9" w:rsidR="00C164BE" w:rsidRPr="009F1359" w:rsidRDefault="004D1307" w:rsidP="00C164BE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0 0 0 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5B4566AA" w14:textId="0C957357" w:rsidR="00C164BE" w:rsidRPr="009F1359" w:rsidRDefault="004D1307" w:rsidP="00C164BE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87EF9D7" w14:textId="5C768A26" w:rsidR="00C164BE" w:rsidRPr="000A2A1A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0 0 1 0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2700" w:type="dxa"/>
          </w:tcPr>
          <w:p w14:paraId="7A437196" w14:textId="3EBE3A46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No</w:t>
            </w:r>
          </w:p>
        </w:tc>
      </w:tr>
      <w:tr w:rsidR="009F1359" w:rsidRPr="009F1359" w14:paraId="31377DFF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DB8EFC7" w14:textId="54BB1716" w:rsidR="00C164BE" w:rsidRPr="009F1359" w:rsidRDefault="004D1307" w:rsidP="00C164BE">
            <w:pPr>
              <w:spacing w:after="0" w:line="240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2AD378EA" w14:textId="28719224" w:rsidR="00C164BE" w:rsidRPr="009F1359" w:rsidRDefault="004D1307" w:rsidP="00C164BE">
            <w:pPr>
              <w:spacing w:after="0" w:line="240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0 0 0 1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0DD277C3" w14:textId="28003F2E" w:rsidR="00C164BE" w:rsidRPr="009F1359" w:rsidRDefault="004D1307" w:rsidP="00C164BE">
            <w:pPr>
              <w:spacing w:after="0" w:line="240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53A4481E" w14:textId="2C8481DB" w:rsidR="00C164BE" w:rsidRPr="000A2A1A" w:rsidRDefault="004D1307" w:rsidP="00C164BE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r w:rsidR="00C164BE" w:rsidRPr="009F1359">
              <w:rPr>
                <w:b w:val="0"/>
                <w:bCs w:val="0"/>
                <w:color w:val="44546A" w:themeColor="text2"/>
                <w:lang w:val="en-US"/>
              </w:rPr>
              <w:t xml:space="preserve">0 </w:t>
            </w:r>
            <w:r w:rsidR="00C164BE" w:rsidRPr="009F1359">
              <w:rPr>
                <w:b w:val="0"/>
                <w:bCs w:val="0"/>
                <w:color w:val="44546A" w:themeColor="text2"/>
                <w:lang w:val="en-US"/>
              </w:rPr>
              <w:t>1</w:t>
            </w:r>
            <w:r w:rsidR="00C164BE" w:rsidRPr="009F1359">
              <w:rPr>
                <w:b w:val="0"/>
                <w:bCs w:val="0"/>
                <w:color w:val="44546A" w:themeColor="text2"/>
                <w:lang w:val="en-US"/>
              </w:rPr>
              <w:t xml:space="preserve"> </w:t>
            </w:r>
            <w:r w:rsidR="00C164BE" w:rsidRPr="009F1359">
              <w:rPr>
                <w:b w:val="0"/>
                <w:bCs w:val="0"/>
                <w:color w:val="44546A" w:themeColor="text2"/>
                <w:lang w:val="en-US"/>
              </w:rPr>
              <w:t>0</w:t>
            </w:r>
            <w:r w:rsidR="00C164BE" w:rsidRPr="009F1359">
              <w:rPr>
                <w:b w:val="0"/>
                <w:bCs w:val="0"/>
                <w:color w:val="44546A" w:themeColor="text2"/>
                <w:lang w:val="en-US"/>
              </w:rPr>
              <w:t xml:space="preserve"> 0</w:t>
            </w:r>
            <w:r w:rsidRPr="009F1359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r w:rsidRPr="009F1359">
              <w:rPr>
                <w:b w:val="0"/>
                <w:bCs w:val="0"/>
                <w:color w:val="44546A" w:themeColor="text2"/>
                <w:lang w:val="en-US"/>
              </w:rPr>
              <w:t>]</w:t>
            </w:r>
          </w:p>
        </w:tc>
        <w:tc>
          <w:tcPr>
            <w:tcW w:w="2700" w:type="dxa"/>
          </w:tcPr>
          <w:p w14:paraId="606F8468" w14:textId="31E0442A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Yes</w:t>
            </w:r>
          </w:p>
        </w:tc>
      </w:tr>
      <w:tr w:rsidR="009F1359" w:rsidRPr="009F1359" w14:paraId="2B11AD15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8195150" w14:textId="0E66C127" w:rsidR="00C164BE" w:rsidRPr="009F1359" w:rsidRDefault="004D1307" w:rsidP="00C164BE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4E511E36" w14:textId="170C9DDB" w:rsidR="00C164BE" w:rsidRPr="009F1359" w:rsidRDefault="004D1307" w:rsidP="00C164BE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0 0 0 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1900E7A5" w14:textId="5A10A63C" w:rsidR="00C164BE" w:rsidRPr="009F1359" w:rsidRDefault="004D1307" w:rsidP="00C164BE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38E96EE9" w14:textId="4BC6372B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 xml:space="preserve">0 0 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2700" w:type="dxa"/>
          </w:tcPr>
          <w:p w14:paraId="6E50C139" w14:textId="7E6BE155" w:rsidR="00C164BE" w:rsidRPr="009F1359" w:rsidRDefault="00C164BE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No</w:t>
            </w:r>
          </w:p>
        </w:tc>
      </w:tr>
    </w:tbl>
    <w:p w14:paraId="4CE34EFB" w14:textId="7A8B335B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4" w:name="_Toc146097966"/>
      <w:r w:rsidRPr="009F1359">
        <w:rPr>
          <w:color w:val="44546A" w:themeColor="text2"/>
          <w:lang w:val="en"/>
        </w:rPr>
        <w:t>Excel Sum Formula</w:t>
      </w:r>
      <w:bookmarkEnd w:id="14"/>
    </w:p>
    <w:p w14:paraId="1E0A2B77" w14:textId="170958CA" w:rsidR="00C164BE" w:rsidRPr="009F1359" w:rsidRDefault="00C164BE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 xml:space="preserve">Imagine an Excel sheet where each cell contains a number. Write a program that calculates the </w:t>
      </w:r>
      <w:r w:rsidRPr="009F1359">
        <w:rPr>
          <w:b/>
          <w:bCs/>
          <w:color w:val="44546A" w:themeColor="text2"/>
          <w:lang w:val="en-US"/>
        </w:rPr>
        <w:t>sum of a given range</w:t>
      </w:r>
      <w:r w:rsidRPr="009F1359">
        <w:rPr>
          <w:color w:val="44546A" w:themeColor="text2"/>
          <w:lang w:val="en-US"/>
        </w:rPr>
        <w:t>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3145"/>
        <w:gridCol w:w="2160"/>
      </w:tblGrid>
      <w:tr w:rsidR="009F1359" w:rsidRPr="009F1359" w14:paraId="71D4FFEB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44106A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160" w:type="dxa"/>
          </w:tcPr>
          <w:p w14:paraId="5336A140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68F391FD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A019D57" w14:textId="2C64768B" w:rsidR="00C164BE" w:rsidRPr="009F1359" w:rsidRDefault="004D1307" w:rsidP="00C164BE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[[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1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2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3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],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6AFDE207" w14:textId="2524763C" w:rsidR="00C164BE" w:rsidRPr="009F1359" w:rsidRDefault="004D1307" w:rsidP="00C164BE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4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5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6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],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639C1F41" w14:textId="4A09640F" w:rsidR="00C164BE" w:rsidRPr="009F1359" w:rsidRDefault="004D1307" w:rsidP="00C164BE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7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8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9</w:t>
            </w:r>
            <w:r w:rsidRPr="009F1359">
              <w:rPr>
                <w:color w:val="44546A" w:themeColor="text2"/>
                <w:lang w:val="en-US"/>
              </w:rPr>
              <w:t>]],</w:t>
            </w:r>
          </w:p>
          <w:p w14:paraId="18097809" w14:textId="5CFF04A0" w:rsidR="00C164BE" w:rsidRPr="000A2A1A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A1:C2</w:t>
            </w:r>
            <w:r w:rsidRPr="009F1359"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2160" w:type="dxa"/>
          </w:tcPr>
          <w:p w14:paraId="3E4E9D41" w14:textId="57C03CF2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21</w:t>
            </w:r>
          </w:p>
        </w:tc>
      </w:tr>
      <w:tr w:rsidR="009F1359" w:rsidRPr="009F1359" w14:paraId="4D345EBA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09570D" w14:textId="19B3645B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[[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1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],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6B5D86BB" w14:textId="5E5A0FB1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1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]</w:t>
            </w:r>
          </w:p>
          <w:p w14:paraId="7E069B42" w14:textId="2DE5054C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1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]</w:t>
            </w:r>
          </w:p>
          <w:p w14:paraId="5D705870" w14:textId="7D40D259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1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]],</w:t>
            </w:r>
          </w:p>
          <w:p w14:paraId="5E7F1F65" w14:textId="54161367" w:rsidR="00C164BE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A1:B4</w:t>
            </w:r>
            <w:r w:rsidRPr="009F1359"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2160" w:type="dxa"/>
          </w:tcPr>
          <w:p w14:paraId="4DE45F99" w14:textId="2D810CF5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</w:t>
            </w:r>
          </w:p>
        </w:tc>
      </w:tr>
      <w:tr w:rsidR="009F1359" w:rsidRPr="009F1359" w14:paraId="4D15FAA1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F2D00A" w14:textId="4961BE3C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[[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1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]</w:t>
            </w:r>
          </w:p>
          <w:p w14:paraId="1723F6A9" w14:textId="45CBDCD0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]</w:t>
            </w:r>
          </w:p>
          <w:p w14:paraId="59BA81F1" w14:textId="38E2E94F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1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0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]</w:t>
            </w:r>
          </w:p>
          <w:p w14:paraId="4A52BC6F" w14:textId="69D76042" w:rsidR="00C164BE" w:rsidRPr="009F1359" w:rsidRDefault="004D1307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]],</w:t>
            </w:r>
          </w:p>
          <w:p w14:paraId="6317DE81" w14:textId="6789A85E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A1:C4</w:t>
            </w:r>
            <w:r w:rsidRPr="009F1359"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2160" w:type="dxa"/>
          </w:tcPr>
          <w:p w14:paraId="25BFE08B" w14:textId="3AEEDDE4" w:rsidR="00C164BE" w:rsidRPr="009F1359" w:rsidRDefault="00C164BE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2</w:t>
            </w:r>
          </w:p>
        </w:tc>
      </w:tr>
    </w:tbl>
    <w:p w14:paraId="334BAA25" w14:textId="77777777" w:rsidR="00C164BE" w:rsidRPr="009F1359" w:rsidRDefault="00C164BE" w:rsidP="000A2A1A">
      <w:pPr>
        <w:rPr>
          <w:b/>
          <w:bCs/>
          <w:color w:val="44546A" w:themeColor="text2"/>
          <w:lang w:val="en-US"/>
        </w:rPr>
      </w:pPr>
    </w:p>
    <w:p w14:paraId="5CA0029D" w14:textId="78CB0ADF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5" w:name="_Toc146097967"/>
      <w:r w:rsidRPr="009F1359">
        <w:rPr>
          <w:color w:val="44546A" w:themeColor="text2"/>
          <w:lang w:val="en"/>
        </w:rPr>
        <w:t>Matrix Border Flip</w:t>
      </w:r>
      <w:bookmarkEnd w:id="15"/>
    </w:p>
    <w:p w14:paraId="206CFBDF" w14:textId="5BC15B3E" w:rsidR="00C164BE" w:rsidRPr="009F1359" w:rsidRDefault="00C164BE" w:rsidP="000A2A1A">
      <w:pPr>
        <w:rPr>
          <w:b/>
          <w:bCs/>
          <w:color w:val="44546A" w:themeColor="text2"/>
          <w:lang w:val="en-US"/>
        </w:rPr>
      </w:pPr>
      <w:r w:rsidRPr="009F1359">
        <w:rPr>
          <w:b/>
          <w:bCs/>
          <w:color w:val="44546A" w:themeColor="text2"/>
          <w:lang w:val="en-US"/>
        </w:rPr>
        <w:t>Given a matrix, flip its border elements in a clockwise direction.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1480"/>
        <w:gridCol w:w="3825"/>
      </w:tblGrid>
      <w:tr w:rsidR="009F1359" w:rsidRPr="009F1359" w14:paraId="2B72C4A7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43F887A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825" w:type="dxa"/>
          </w:tcPr>
          <w:p w14:paraId="746395B2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519C2BD0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27C235A1" w14:textId="7743DBB5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60902825" w14:textId="109C7003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</w:p>
          <w:p w14:paraId="442241D1" w14:textId="5C81D3A5" w:rsidR="00C164BE" w:rsidRPr="000A2A1A" w:rsidRDefault="004D1307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3825" w:type="dxa"/>
          </w:tcPr>
          <w:p w14:paraId="43F190BA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4 1 2</w:t>
            </w:r>
          </w:p>
          <w:p w14:paraId="1EB8916A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7 5 3</w:t>
            </w:r>
          </w:p>
          <w:p w14:paraId="7143D054" w14:textId="6F883264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8 9 6</w:t>
            </w:r>
          </w:p>
        </w:tc>
      </w:tr>
      <w:tr w:rsidR="009F1359" w:rsidRPr="009F1359" w14:paraId="1B0C7281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803CBC6" w14:textId="6B4DED16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44AD7506" w14:textId="564309FB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0 0 0 1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4D6F3807" w14:textId="13C06082" w:rsidR="00C164BE" w:rsidRPr="009F1359" w:rsidRDefault="004D1307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b/>
                <w:bCs/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,</w:t>
            </w:r>
          </w:p>
          <w:p w14:paraId="2FE8A7EC" w14:textId="10C8558E" w:rsidR="00C164BE" w:rsidRPr="000A2A1A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3825" w:type="dxa"/>
          </w:tcPr>
          <w:p w14:paraId="0B7ED05F" w14:textId="29914C02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0 0 1 0</w:t>
            </w:r>
            <w:r w:rsidRPr="009F1359">
              <w:rPr>
                <w:color w:val="44546A" w:themeColor="text2"/>
                <w:lang w:val="en-US"/>
              </w:rPr>
              <w:br/>
              <w:t>1 0 0 0</w:t>
            </w:r>
            <w:r w:rsidRPr="009F1359">
              <w:rPr>
                <w:color w:val="44546A" w:themeColor="text2"/>
                <w:lang w:val="en-US"/>
              </w:rPr>
              <w:br/>
              <w:t>0 0 0 1</w:t>
            </w:r>
            <w:r w:rsidRPr="009F1359">
              <w:rPr>
                <w:color w:val="44546A" w:themeColor="text2"/>
                <w:lang w:val="en-US"/>
              </w:rPr>
              <w:br/>
              <w:t>1 0 0 0</w:t>
            </w:r>
          </w:p>
        </w:tc>
      </w:tr>
    </w:tbl>
    <w:p w14:paraId="4963015C" w14:textId="77777777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</w:p>
    <w:p w14:paraId="3B8F1DB2" w14:textId="733167AB" w:rsidR="00C164BE" w:rsidRPr="009F1359" w:rsidRDefault="00006F80" w:rsidP="00006F80">
      <w:pPr>
        <w:pStyle w:val="Heading1"/>
        <w:ind w:left="360"/>
        <w:rPr>
          <w:color w:val="44546A" w:themeColor="text2"/>
          <w:lang w:val="en"/>
        </w:rPr>
      </w:pPr>
      <w:bookmarkStart w:id="16" w:name="_Toc146097968"/>
      <w:r w:rsidRPr="009F1359">
        <w:rPr>
          <w:color w:val="44546A" w:themeColor="text2"/>
          <w:lang w:val="en"/>
        </w:rPr>
        <w:lastRenderedPageBreak/>
        <w:t>Magic Square Checker</w:t>
      </w:r>
      <w:bookmarkEnd w:id="16"/>
    </w:p>
    <w:p w14:paraId="13AB04FC" w14:textId="4DBA14C0" w:rsidR="00C164BE" w:rsidRPr="009F1359" w:rsidRDefault="00006F80" w:rsidP="000A2A1A">
      <w:pPr>
        <w:rPr>
          <w:b/>
          <w:bCs/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>Determine if a matrix is a magic square</w:t>
      </w:r>
      <w:r w:rsidRPr="009F1359">
        <w:rPr>
          <w:b/>
          <w:bCs/>
          <w:color w:val="44546A" w:themeColor="text2"/>
          <w:lang w:val="en-US"/>
        </w:rPr>
        <w:t xml:space="preserve"> (a matrix in which the sums of every row, every column, and both main diagonals are the same).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1480"/>
        <w:gridCol w:w="3825"/>
      </w:tblGrid>
      <w:tr w:rsidR="009F1359" w:rsidRPr="009F1359" w14:paraId="60FB1806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2283BF61" w14:textId="77777777" w:rsidR="00006F80" w:rsidRPr="000A2A1A" w:rsidRDefault="00006F80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825" w:type="dxa"/>
          </w:tcPr>
          <w:p w14:paraId="3351B78B" w14:textId="77777777" w:rsidR="00006F80" w:rsidRPr="000A2A1A" w:rsidRDefault="00006F80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2A93CF95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C2CF2A7" w14:textId="55DAF7EE" w:rsidR="00006F80" w:rsidRPr="009F1359" w:rsidRDefault="009F1359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1365DB72" w14:textId="4C664F7C" w:rsidR="00006F80" w:rsidRPr="009F1359" w:rsidRDefault="009F1359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45A051BF" w14:textId="588EB004" w:rsidR="00006F80" w:rsidRPr="000A2A1A" w:rsidRDefault="009F1359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3825" w:type="dxa"/>
          </w:tcPr>
          <w:p w14:paraId="0973626E" w14:textId="633077FB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False</w:t>
            </w:r>
          </w:p>
        </w:tc>
      </w:tr>
      <w:tr w:rsidR="009F1359" w:rsidRPr="009F1359" w14:paraId="1485112E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2CB350D9" w14:textId="7B13BFF0" w:rsidR="00006F80" w:rsidRPr="009F1359" w:rsidRDefault="009F1359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1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0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76315B69" w14:textId="595A37BB" w:rsidR="00006F80" w:rsidRPr="009F1359" w:rsidRDefault="009F1359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0 0 0 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5E8CCF64" w14:textId="50FBA548" w:rsidR="00006F80" w:rsidRPr="009F1359" w:rsidRDefault="009F1359" w:rsidP="00DC1C3C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0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1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 0 0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5AFD2018" w14:textId="0768EF1F" w:rsidR="00006F80" w:rsidRPr="000A2A1A" w:rsidRDefault="009F1359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 xml:space="preserve">0 </w:t>
            </w:r>
            <w:r w:rsidR="00006F80" w:rsidRPr="009F1359">
              <w:rPr>
                <w:color w:val="44546A" w:themeColor="text2"/>
                <w:lang w:val="en-US"/>
              </w:rPr>
              <w:t>0</w:t>
            </w:r>
            <w:r w:rsidR="00006F80" w:rsidRPr="009F1359">
              <w:rPr>
                <w:color w:val="44546A" w:themeColor="text2"/>
                <w:lang w:val="en-US"/>
              </w:rPr>
              <w:t xml:space="preserve"> </w:t>
            </w:r>
            <w:r w:rsidR="00006F80" w:rsidRPr="009F1359">
              <w:rPr>
                <w:color w:val="44546A" w:themeColor="text2"/>
                <w:lang w:val="en-US"/>
              </w:rPr>
              <w:t>1</w:t>
            </w:r>
            <w:r w:rsidR="00006F80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3825" w:type="dxa"/>
          </w:tcPr>
          <w:p w14:paraId="3BC520B8" w14:textId="7141C512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True</w:t>
            </w:r>
          </w:p>
        </w:tc>
      </w:tr>
      <w:tr w:rsidR="00006F80" w:rsidRPr="009F1359" w14:paraId="5D101B0E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5DAFCDC1" w14:textId="50C62750" w:rsidR="00006F80" w:rsidRPr="009F1359" w:rsidRDefault="009F1359" w:rsidP="00006F80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b/>
                <w:bCs/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8 1 6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C75465F" w14:textId="3490081E" w:rsidR="00006F80" w:rsidRPr="009F1359" w:rsidRDefault="009F1359" w:rsidP="00006F80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>3 5 7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006F80"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7C1C3857" w14:textId="2E3A9CE1" w:rsidR="00006F80" w:rsidRPr="009F1359" w:rsidRDefault="009F1359" w:rsidP="00006F80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4 9 2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3825" w:type="dxa"/>
          </w:tcPr>
          <w:p w14:paraId="61AA4B1A" w14:textId="4BE73E02" w:rsidR="00006F80" w:rsidRPr="009F1359" w:rsidRDefault="00006F80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True</w:t>
            </w:r>
          </w:p>
        </w:tc>
      </w:tr>
    </w:tbl>
    <w:p w14:paraId="2E6A473C" w14:textId="77777777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</w:p>
    <w:p w14:paraId="76BAD7BF" w14:textId="6C204E57" w:rsidR="00006F80" w:rsidRPr="009F1359" w:rsidRDefault="00006F80" w:rsidP="00006F80">
      <w:pPr>
        <w:pStyle w:val="Heading1"/>
        <w:ind w:left="360"/>
        <w:rPr>
          <w:color w:val="44546A" w:themeColor="text2"/>
          <w:lang w:val="en"/>
        </w:rPr>
      </w:pPr>
      <w:bookmarkStart w:id="17" w:name="_Toc146097969"/>
      <w:r w:rsidRPr="009F1359">
        <w:rPr>
          <w:color w:val="44546A" w:themeColor="text2"/>
          <w:lang w:val="en"/>
        </w:rPr>
        <w:t>Spiral Matrix Traversal</w:t>
      </w:r>
      <w:bookmarkEnd w:id="17"/>
    </w:p>
    <w:p w14:paraId="06B1C006" w14:textId="0B83F08F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  <w:r w:rsidRPr="009F1359">
        <w:rPr>
          <w:b/>
          <w:bCs/>
          <w:color w:val="44546A" w:themeColor="text2"/>
          <w:lang w:val="en-US"/>
        </w:rPr>
        <w:t>Print the elements of a matrix in spiral order.</w:t>
      </w:r>
    </w:p>
    <w:tbl>
      <w:tblPr>
        <w:tblStyle w:val="GridTable1Light-Accent1"/>
        <w:tblW w:w="7105" w:type="dxa"/>
        <w:tblLayout w:type="fixed"/>
        <w:tblLook w:val="04A0" w:firstRow="1" w:lastRow="0" w:firstColumn="1" w:lastColumn="0" w:noHBand="0" w:noVBand="1"/>
      </w:tblPr>
      <w:tblGrid>
        <w:gridCol w:w="2425"/>
        <w:gridCol w:w="4680"/>
      </w:tblGrid>
      <w:tr w:rsidR="009F1359" w:rsidRPr="009F1359" w14:paraId="62507C77" w14:textId="77777777" w:rsidTr="0000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03668B" w14:textId="77777777" w:rsidR="00006F80" w:rsidRPr="000A2A1A" w:rsidRDefault="00006F80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680" w:type="dxa"/>
          </w:tcPr>
          <w:p w14:paraId="6F81D18A" w14:textId="77777777" w:rsidR="00006F80" w:rsidRPr="000A2A1A" w:rsidRDefault="00006F80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329716EA" w14:textId="77777777" w:rsidTr="00006F80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3EA7C0" w14:textId="77777777" w:rsidR="009F1359" w:rsidRPr="009F1359" w:rsidRDefault="009F1359" w:rsidP="009F1359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1B63E4E" w14:textId="77777777" w:rsidR="009F1359" w:rsidRPr="009F1359" w:rsidRDefault="009F1359" w:rsidP="009F1359">
            <w:pPr>
              <w:spacing w:after="0" w:line="240" w:lineRule="auto"/>
              <w:rPr>
                <w:b/>
                <w:b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b/>
                <w:bCs/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Pr="009F1359">
              <w:rPr>
                <w:b/>
                <w:bCs/>
                <w:color w:val="44546A" w:themeColor="text2"/>
                <w:lang w:val="en-US"/>
              </w:rPr>
              <w:t xml:space="preserve"> </w:t>
            </w:r>
          </w:p>
          <w:p w14:paraId="50D46E16" w14:textId="1780E9BD" w:rsidR="00006F80" w:rsidRPr="000A2A1A" w:rsidRDefault="009F1359" w:rsidP="009F1359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"7 8 9"]</w:t>
            </w:r>
          </w:p>
        </w:tc>
        <w:tc>
          <w:tcPr>
            <w:tcW w:w="4680" w:type="dxa"/>
          </w:tcPr>
          <w:p w14:paraId="0090158B" w14:textId="421F8444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1 2 3 6 9 8 7 4 5</w:t>
            </w:r>
          </w:p>
        </w:tc>
      </w:tr>
      <w:tr w:rsidR="009F1359" w:rsidRPr="009F1359" w14:paraId="3FBA48D1" w14:textId="77777777" w:rsidTr="00006F80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463901" w14:textId="7A69888A" w:rsidR="00006F80" w:rsidRPr="009F1359" w:rsidRDefault="009F1359" w:rsidP="00006F80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1 2 3 4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72C405B9" w14:textId="39443DA1" w:rsidR="00006F80" w:rsidRPr="009F1359" w:rsidRDefault="009F1359" w:rsidP="00006F80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5 6 7 8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006F80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331AA87E" w14:textId="09FD1EE9" w:rsidR="00006F80" w:rsidRPr="009F1359" w:rsidRDefault="009F1359" w:rsidP="00006F80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9 10 11 12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227BA541" w14:textId="4E9786D1" w:rsidR="00006F80" w:rsidRPr="000A2A1A" w:rsidRDefault="009F1359" w:rsidP="00006F80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13 14 15 16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4680" w:type="dxa"/>
          </w:tcPr>
          <w:p w14:paraId="318999BB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True</w:t>
            </w:r>
          </w:p>
          <w:p w14:paraId="7C7F6E60" w14:textId="129662B6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1 2 3 4 8 12 16 15 14 13 9 5 6 7 11 10</w:t>
            </w:r>
          </w:p>
        </w:tc>
      </w:tr>
      <w:tr w:rsidR="009F1359" w:rsidRPr="009F1359" w14:paraId="40FF9F7F" w14:textId="77777777" w:rsidTr="00006F80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F8C22B" w14:textId="2A2DEE4B" w:rsidR="00006F80" w:rsidRPr="009F1359" w:rsidRDefault="009F1359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1 2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1610255D" w14:textId="22D7E62F" w:rsidR="00006F80" w:rsidRPr="009F1359" w:rsidRDefault="009F1359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3 4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4680" w:type="dxa"/>
          </w:tcPr>
          <w:p w14:paraId="04761491" w14:textId="2674B405" w:rsidR="00006F80" w:rsidRPr="009F1359" w:rsidRDefault="00006F80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1 2 4 3</w:t>
            </w:r>
          </w:p>
        </w:tc>
      </w:tr>
    </w:tbl>
    <w:p w14:paraId="5FB06787" w14:textId="17D8FA34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</w:p>
    <w:p w14:paraId="39CB5EB5" w14:textId="10515F98" w:rsidR="00006F80" w:rsidRPr="009F1359" w:rsidRDefault="00006F80" w:rsidP="00006F80">
      <w:pPr>
        <w:pStyle w:val="Heading1"/>
        <w:ind w:left="360"/>
        <w:rPr>
          <w:color w:val="44546A" w:themeColor="text2"/>
          <w:lang w:val="en"/>
        </w:rPr>
      </w:pPr>
      <w:bookmarkStart w:id="18" w:name="_Toc146097970"/>
      <w:r w:rsidRPr="009F1359">
        <w:rPr>
          <w:color w:val="44546A" w:themeColor="text2"/>
          <w:lang w:val="en"/>
        </w:rPr>
        <w:t>Checkerboard Pattern</w:t>
      </w:r>
      <w:bookmarkEnd w:id="18"/>
    </w:p>
    <w:p w14:paraId="1CCCF90D" w14:textId="0ED71F46" w:rsidR="00006F80" w:rsidRPr="009F1359" w:rsidRDefault="00006F80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>Given an n x n size, generate a matrix with a checkerboard pattern using 0s (for white squares) and 1s (for black squares).</w:t>
      </w:r>
    </w:p>
    <w:tbl>
      <w:tblPr>
        <w:tblStyle w:val="GridTable1Light-Accent1"/>
        <w:tblW w:w="7105" w:type="dxa"/>
        <w:tblLayout w:type="fixed"/>
        <w:tblLook w:val="04A0" w:firstRow="1" w:lastRow="0" w:firstColumn="1" w:lastColumn="0" w:noHBand="0" w:noVBand="1"/>
      </w:tblPr>
      <w:tblGrid>
        <w:gridCol w:w="2425"/>
        <w:gridCol w:w="4680"/>
      </w:tblGrid>
      <w:tr w:rsidR="009F1359" w:rsidRPr="009F1359" w14:paraId="008BA9DE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228A48" w14:textId="77777777" w:rsidR="00006F80" w:rsidRPr="000A2A1A" w:rsidRDefault="00006F80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680" w:type="dxa"/>
          </w:tcPr>
          <w:p w14:paraId="741FBC67" w14:textId="77777777" w:rsidR="00006F80" w:rsidRPr="000A2A1A" w:rsidRDefault="00006F80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6DC6E1F0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AFEEB8" w14:textId="07FDACBF" w:rsidR="00006F80" w:rsidRPr="000A2A1A" w:rsidRDefault="00006F80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4680" w:type="dxa"/>
          </w:tcPr>
          <w:p w14:paraId="348A0334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0 1 0</w:t>
            </w:r>
          </w:p>
          <w:p w14:paraId="6961FED5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1 0 1</w:t>
            </w:r>
          </w:p>
          <w:p w14:paraId="0765F724" w14:textId="13D1BBC3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0 1 0</w:t>
            </w:r>
          </w:p>
        </w:tc>
      </w:tr>
      <w:tr w:rsidR="009F1359" w:rsidRPr="009F1359" w14:paraId="27ABC081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0B5E35" w14:textId="1CA97486" w:rsidR="00006F80" w:rsidRPr="000A2A1A" w:rsidRDefault="00006F80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>4</w:t>
            </w:r>
          </w:p>
        </w:tc>
        <w:tc>
          <w:tcPr>
            <w:tcW w:w="4680" w:type="dxa"/>
          </w:tcPr>
          <w:p w14:paraId="17E1273F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0 1 0 1</w:t>
            </w:r>
          </w:p>
          <w:p w14:paraId="4B215669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1 0 1 0</w:t>
            </w:r>
          </w:p>
          <w:p w14:paraId="179C4385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0 1 0 1</w:t>
            </w:r>
          </w:p>
          <w:p w14:paraId="0C9ABF5B" w14:textId="5A0CBBBA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1 0 1 0</w:t>
            </w:r>
          </w:p>
        </w:tc>
      </w:tr>
    </w:tbl>
    <w:p w14:paraId="6DD76D62" w14:textId="77777777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</w:p>
    <w:p w14:paraId="456DA525" w14:textId="5E0DA798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19" w:name="_Toc146097971"/>
      <w:r w:rsidRPr="000A2A1A">
        <w:rPr>
          <w:color w:val="44546A" w:themeColor="text2"/>
          <w:lang w:val="en"/>
        </w:rPr>
        <w:t>Maximal Sum</w:t>
      </w:r>
      <w:bookmarkEnd w:id="19"/>
    </w:p>
    <w:p w14:paraId="1A654B1E" w14:textId="77777777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>Write a program that reads a rectangular integer matrix of size </w:t>
      </w:r>
      <w:r w:rsidRPr="000A2A1A">
        <w:rPr>
          <w:b/>
          <w:color w:val="44546A" w:themeColor="text2"/>
          <w:lang w:val="en-US"/>
        </w:rPr>
        <w:t>N x M</w:t>
      </w:r>
      <w:r w:rsidRPr="000A2A1A">
        <w:rPr>
          <w:color w:val="44546A" w:themeColor="text2"/>
          <w:lang w:val="en-US"/>
        </w:rPr>
        <w:t> and finds the square </w:t>
      </w:r>
      <w:r w:rsidRPr="000A2A1A">
        <w:rPr>
          <w:b/>
          <w:color w:val="44546A" w:themeColor="text2"/>
          <w:lang w:val="en-US"/>
        </w:rPr>
        <w:t>3 x 3</w:t>
      </w:r>
      <w:r w:rsidRPr="000A2A1A">
        <w:rPr>
          <w:color w:val="44546A" w:themeColor="text2"/>
          <w:lang w:val="en-US"/>
        </w:rPr>
        <w:t> with</w:t>
      </w:r>
      <w:r w:rsidRPr="000A2A1A">
        <w:rPr>
          <w:b/>
          <w:color w:val="44546A" w:themeColor="text2"/>
          <w:lang w:val="en-US"/>
        </w:rPr>
        <w:t xml:space="preserve"> a maximal sum of its elements</w:t>
      </w:r>
      <w:r w:rsidRPr="000A2A1A">
        <w:rPr>
          <w:color w:val="44546A" w:themeColor="text2"/>
          <w:lang w:val="en-US"/>
        </w:rPr>
        <w:t xml:space="preserve">. </w:t>
      </w:r>
    </w:p>
    <w:p w14:paraId="78D4D1B1" w14:textId="77777777" w:rsidR="000A2A1A" w:rsidRPr="000A2A1A" w:rsidRDefault="000A2A1A">
      <w:pPr>
        <w:numPr>
          <w:ilvl w:val="0"/>
          <w:numId w:val="3"/>
        </w:num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On the first line, you will receive the rows </w:t>
      </w:r>
      <w:r w:rsidRPr="000A2A1A">
        <w:rPr>
          <w:b/>
          <w:color w:val="44546A" w:themeColor="text2"/>
          <w:lang w:val="en-US"/>
        </w:rPr>
        <w:t>N</w:t>
      </w:r>
      <w:r w:rsidRPr="000A2A1A">
        <w:rPr>
          <w:color w:val="44546A" w:themeColor="text2"/>
          <w:lang w:val="en-US"/>
        </w:rPr>
        <w:t xml:space="preserve"> and columns </w:t>
      </w:r>
      <w:r w:rsidRPr="000A2A1A">
        <w:rPr>
          <w:b/>
          <w:color w:val="44546A" w:themeColor="text2"/>
          <w:lang w:val="en-US"/>
        </w:rPr>
        <w:t>M</w:t>
      </w:r>
      <w:r w:rsidRPr="000A2A1A">
        <w:rPr>
          <w:color w:val="44546A" w:themeColor="text2"/>
          <w:lang w:val="en-US"/>
        </w:rPr>
        <w:t xml:space="preserve">. </w:t>
      </w:r>
    </w:p>
    <w:p w14:paraId="177D7CCC" w14:textId="77777777" w:rsidR="000A2A1A" w:rsidRPr="000A2A1A" w:rsidRDefault="000A2A1A">
      <w:pPr>
        <w:numPr>
          <w:ilvl w:val="0"/>
          <w:numId w:val="3"/>
        </w:num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On the next </w:t>
      </w:r>
      <w:r w:rsidRPr="000A2A1A">
        <w:rPr>
          <w:b/>
          <w:color w:val="44546A" w:themeColor="text2"/>
          <w:lang w:val="en-US"/>
        </w:rPr>
        <w:t>N lines,</w:t>
      </w:r>
      <w:r w:rsidRPr="000A2A1A">
        <w:rPr>
          <w:color w:val="44546A" w:themeColor="text2"/>
          <w:lang w:val="en-US"/>
        </w:rPr>
        <w:t xml:space="preserve"> you will receive </w:t>
      </w:r>
      <w:r w:rsidRPr="000A2A1A">
        <w:rPr>
          <w:b/>
          <w:color w:val="44546A" w:themeColor="text2"/>
          <w:lang w:val="en-US"/>
        </w:rPr>
        <w:t>each row with its elements</w:t>
      </w:r>
      <w:r w:rsidRPr="000A2A1A">
        <w:rPr>
          <w:color w:val="44546A" w:themeColor="text2"/>
          <w:lang w:val="en-US"/>
        </w:rPr>
        <w:t>.</w:t>
      </w:r>
    </w:p>
    <w:p w14:paraId="01F7A47A" w14:textId="1951FC58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Print the </w:t>
      </w:r>
      <w:r w:rsidRPr="000A2A1A">
        <w:rPr>
          <w:b/>
          <w:color w:val="44546A" w:themeColor="text2"/>
          <w:lang w:val="en-US"/>
        </w:rPr>
        <w:t>elements</w:t>
      </w:r>
      <w:r w:rsidRPr="000A2A1A">
        <w:rPr>
          <w:color w:val="44546A" w:themeColor="text2"/>
          <w:lang w:val="en-US"/>
        </w:rPr>
        <w:t xml:space="preserve"> of the 3 x 3 square as a matrix, along with their </w:t>
      </w:r>
      <w:r w:rsidRPr="000A2A1A">
        <w:rPr>
          <w:b/>
          <w:color w:val="44546A" w:themeColor="text2"/>
          <w:lang w:val="en-US"/>
        </w:rPr>
        <w:t>sum</w:t>
      </w:r>
      <w:r w:rsidRPr="000A2A1A">
        <w:rPr>
          <w:color w:val="44546A" w:themeColor="text2"/>
          <w:lang w:val="en-US"/>
        </w:rPr>
        <w:t>. See the format of the output below</w:t>
      </w:r>
      <w:r w:rsidRPr="000A2A1A">
        <w:rPr>
          <w:color w:val="44546A" w:themeColor="text2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595"/>
        <w:gridCol w:w="4140"/>
      </w:tblGrid>
      <w:tr w:rsidR="009F1359" w:rsidRPr="009F1359" w14:paraId="1CD6EE34" w14:textId="77777777" w:rsidTr="009F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46D8828" w14:textId="77777777" w:rsidR="009537A9" w:rsidRPr="000A2A1A" w:rsidRDefault="009537A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140" w:type="dxa"/>
          </w:tcPr>
          <w:p w14:paraId="490D23F9" w14:textId="77777777" w:rsidR="009537A9" w:rsidRPr="000A2A1A" w:rsidRDefault="009537A9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4AD3C63E" w14:textId="77777777" w:rsidTr="009F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0D16AA8" w14:textId="57CB594B" w:rsidR="009537A9" w:rsidRPr="000A2A1A" w:rsidRDefault="009F1359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1 5 5 2 4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5CF589C5" w14:textId="35E092AE" w:rsidR="009537A9" w:rsidRPr="000A2A1A" w:rsidRDefault="009F1359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2 1 4 14 3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52B32321" w14:textId="0367ED50" w:rsidR="009537A9" w:rsidRPr="000A2A1A" w:rsidRDefault="009F1359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3 7 11 2 8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D579DA7" w14:textId="4507D035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4 8 12 16 4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4140" w:type="dxa"/>
          </w:tcPr>
          <w:p w14:paraId="6547E263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>Sum = 75</w:t>
            </w:r>
          </w:p>
          <w:p w14:paraId="11C4DE30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>1 4 14</w:t>
            </w:r>
          </w:p>
          <w:p w14:paraId="488C9255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>7 11 2</w:t>
            </w:r>
          </w:p>
          <w:p w14:paraId="53D697E0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8 12 16</w:t>
            </w:r>
          </w:p>
        </w:tc>
      </w:tr>
      <w:tr w:rsidR="009F1359" w:rsidRPr="009F1359" w14:paraId="12514197" w14:textId="77777777" w:rsidTr="009F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2144761" w14:textId="2E6092C8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1 0 4 3 1 1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9537A9" w:rsidRPr="000A2A1A">
              <w:rPr>
                <w:color w:val="44546A" w:themeColor="text2"/>
                <w:lang w:val="en-US"/>
              </w:rPr>
              <w:t xml:space="preserve"> </w:t>
            </w:r>
          </w:p>
          <w:p w14:paraId="2F030864" w14:textId="7FF58DF9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1 3 1 3 0 4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9537A9" w:rsidRPr="000A2A1A">
              <w:rPr>
                <w:color w:val="44546A" w:themeColor="text2"/>
                <w:lang w:val="en-US"/>
              </w:rPr>
              <w:t xml:space="preserve"> </w:t>
            </w:r>
          </w:p>
          <w:p w14:paraId="2265A7FE" w14:textId="7E6236EB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6 4 1 2 5 6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30EA6F93" w14:textId="5775D94D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2 2 1 5 4 1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,</w:t>
            </w:r>
          </w:p>
          <w:p w14:paraId="2CC72C00" w14:textId="098ABE02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3 3 3 6 0 5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4140" w:type="dxa"/>
          </w:tcPr>
          <w:p w14:paraId="6FEFCE6B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Sum = 34</w:t>
            </w:r>
          </w:p>
          <w:p w14:paraId="5DCED794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2 5 6</w:t>
            </w:r>
          </w:p>
          <w:p w14:paraId="63313A94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5 4 1</w:t>
            </w:r>
          </w:p>
          <w:p w14:paraId="72A13C98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6 0 5</w:t>
            </w:r>
          </w:p>
        </w:tc>
      </w:tr>
    </w:tbl>
    <w:p w14:paraId="440C5436" w14:textId="77777777" w:rsidR="00434B11" w:rsidRPr="009F1359" w:rsidRDefault="00434B11" w:rsidP="00434B11">
      <w:pPr>
        <w:rPr>
          <w:rFonts w:eastAsiaTheme="minorEastAsia"/>
          <w:color w:val="44546A" w:themeColor="text2"/>
          <w:sz w:val="21"/>
          <w:szCs w:val="21"/>
        </w:rPr>
      </w:pPr>
    </w:p>
    <w:sectPr w:rsidR="00434B11" w:rsidRPr="009F1359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E948" w14:textId="77777777" w:rsidR="008C20B3" w:rsidRDefault="008C20B3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B6EB0D4" w14:textId="77777777" w:rsidR="008C20B3" w:rsidRDefault="008C20B3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67B9" w14:textId="77777777" w:rsidR="008C20B3" w:rsidRDefault="008C20B3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BC2FDE5" w14:textId="77777777" w:rsidR="008C20B3" w:rsidRDefault="008C20B3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51595">
    <w:abstractNumId w:val="2"/>
  </w:num>
  <w:num w:numId="2" w16cid:durableId="918252766">
    <w:abstractNumId w:val="0"/>
  </w:num>
  <w:num w:numId="3" w16cid:durableId="124132951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06F80"/>
    <w:rsid w:val="00044E62"/>
    <w:rsid w:val="000948C1"/>
    <w:rsid w:val="000A2A1A"/>
    <w:rsid w:val="000D6227"/>
    <w:rsid w:val="000F39EE"/>
    <w:rsid w:val="00110929"/>
    <w:rsid w:val="001279A7"/>
    <w:rsid w:val="00163414"/>
    <w:rsid w:val="00166336"/>
    <w:rsid w:val="00182735"/>
    <w:rsid w:val="00223CBD"/>
    <w:rsid w:val="00224329"/>
    <w:rsid w:val="00236081"/>
    <w:rsid w:val="00261B13"/>
    <w:rsid w:val="002928C8"/>
    <w:rsid w:val="002A3478"/>
    <w:rsid w:val="002A3535"/>
    <w:rsid w:val="002F6EE8"/>
    <w:rsid w:val="00323286"/>
    <w:rsid w:val="00336990"/>
    <w:rsid w:val="00357C94"/>
    <w:rsid w:val="00433B3A"/>
    <w:rsid w:val="00434B11"/>
    <w:rsid w:val="004B2AE6"/>
    <w:rsid w:val="004D1307"/>
    <w:rsid w:val="004F0497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8C20B3"/>
    <w:rsid w:val="009407A5"/>
    <w:rsid w:val="009537A9"/>
    <w:rsid w:val="00967A90"/>
    <w:rsid w:val="009C7514"/>
    <w:rsid w:val="009F1359"/>
    <w:rsid w:val="00A30ABC"/>
    <w:rsid w:val="00A31355"/>
    <w:rsid w:val="00A5013E"/>
    <w:rsid w:val="00A84F75"/>
    <w:rsid w:val="00AB4096"/>
    <w:rsid w:val="00AD7987"/>
    <w:rsid w:val="00B13585"/>
    <w:rsid w:val="00B74B47"/>
    <w:rsid w:val="00B83238"/>
    <w:rsid w:val="00B83637"/>
    <w:rsid w:val="00B94F19"/>
    <w:rsid w:val="00BA2682"/>
    <w:rsid w:val="00BB1242"/>
    <w:rsid w:val="00BF6184"/>
    <w:rsid w:val="00C04102"/>
    <w:rsid w:val="00C164BE"/>
    <w:rsid w:val="00C2141E"/>
    <w:rsid w:val="00C36A85"/>
    <w:rsid w:val="00C8571B"/>
    <w:rsid w:val="00C85B2B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0">
    <w:name w:val="Code"/>
    <w:basedOn w:val="Normal"/>
    <w:link w:val="CodeChar0"/>
    <w:qFormat/>
    <w:rsid w:val="000A2A1A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0A2A1A"/>
    <w:rPr>
      <w:rFonts w:ascii="Consolas" w:hAnsi="Consolas"/>
      <w:b/>
      <w:noProof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0A2A1A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A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A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26</TotalTime>
  <Pages>10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3</cp:revision>
  <cp:lastPrinted>2023-02-01T10:01:00Z</cp:lastPrinted>
  <dcterms:created xsi:type="dcterms:W3CDTF">2023-09-20T07:00:00Z</dcterms:created>
  <dcterms:modified xsi:type="dcterms:W3CDTF">2023-09-20T07:26:00Z</dcterms:modified>
  <cp:category/>
</cp:coreProperties>
</file>